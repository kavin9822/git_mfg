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mallCaps/>
          <w:sz w:val="24"/>
          <w:szCs w:val="24"/>
        </w:rPr>
        <w:id w:val="486957396"/>
        <w:docPartObj>
          <w:docPartGallery w:val="Cover Pages"/>
          <w:docPartUnique/>
        </w:docPartObj>
      </w:sdtPr>
      <w:sdtContent>
        <w:p w:rsidR="005D7214" w:rsidRPr="00411784" w:rsidRDefault="000D64A5">
          <w:pPr>
            <w:spacing w:after="200"/>
            <w:rPr>
              <w:b/>
              <w:sz w:val="24"/>
              <w:szCs w:val="24"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24"/>
              <w:szCs w:val="24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24"/>
              <w:szCs w:val="24"/>
              <w:lang w:eastAsia="ja-JP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39"/>
                      </w:tblGrid>
                      <w:tr w:rsidR="000D64A5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4A5" w:rsidRDefault="000D64A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D64A5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D64A5" w:rsidRDefault="000D64A5" w:rsidP="00050648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07027820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API V1.0</w:t>
                                </w:r>
                              </w:sdtContent>
                            </w:sdt>
                          </w:p>
                        </w:tc>
                      </w:tr>
                      <w:tr w:rsidR="000D64A5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4A5" w:rsidRDefault="000D64A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D64A5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D64A5" w:rsidRDefault="000D64A5" w:rsidP="00AD2178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1070278205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sz w:val="36"/>
                                    <w:szCs w:val="36"/>
                                  </w:rPr>
                                  <w:t>API doc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0D64A5" w:rsidRDefault="000D64A5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24"/>
              <w:szCs w:val="24"/>
              <w:lang w:eastAsia="ja-JP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0D64A5" w:rsidRDefault="000D64A5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D34817" w:themeColor="accent1"/>
                          </w:rPr>
                          <w:id w:val="107027820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b/>
                              <w:caps/>
                              <w:color w:val="D34817" w:themeColor="accent1"/>
                              <w:lang w:val="en-IN"/>
                            </w:rPr>
                            <w:t>whyceeyes.com</w:t>
                          </w:r>
                        </w:sdtContent>
                      </w:sdt>
                    </w:p>
                    <w:p w:rsidR="000D64A5" w:rsidRDefault="000D64A5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D34817" w:themeColor="accent1"/>
                        </w:rPr>
                      </w:pPr>
                    </w:p>
                    <w:p w:rsidR="000D64A5" w:rsidRDefault="000D64A5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7522659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5-17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May 17, 2017</w:t>
                          </w:r>
                        </w:sdtContent>
                      </w:sdt>
                    </w:p>
                    <w:p w:rsidR="000D64A5" w:rsidRDefault="000D64A5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 xml:space="preserve">Authored by: </w:t>
                      </w:r>
                      <w:sdt>
                        <w:sdtPr>
                          <w:id w:val="75226598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lang w:val="en-IN"/>
                            </w:rPr>
                            <w:t>Gunabalan.S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C3B52" w:rsidRPr="00411784">
            <w:rPr>
              <w:smallCaps/>
              <w:sz w:val="24"/>
              <w:szCs w:val="24"/>
            </w:rPr>
            <w:br w:type="page"/>
          </w:r>
        </w:p>
      </w:sdtContent>
    </w:sdt>
    <w:p w:rsidR="005D7214" w:rsidRPr="00411784" w:rsidRDefault="000D64A5">
      <w:pPr>
        <w:pStyle w:val="Title"/>
        <w:rPr>
          <w:smallCaps w:val="0"/>
          <w:sz w:val="24"/>
          <w:szCs w:val="24"/>
        </w:rPr>
      </w:pPr>
      <w:sdt>
        <w:sdtPr>
          <w:rPr>
            <w:smallCaps w:val="0"/>
            <w:sz w:val="24"/>
            <w:szCs w:val="24"/>
          </w:r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050648" w:rsidRPr="00411784">
            <w:rPr>
              <w:smallCaps w:val="0"/>
              <w:sz w:val="24"/>
              <w:szCs w:val="24"/>
              <w:lang w:val="en-IN"/>
            </w:rPr>
            <w:t>API V1.0</w:t>
          </w:r>
        </w:sdtContent>
      </w:sdt>
    </w:p>
    <w:p w:rsidR="005D7214" w:rsidRPr="00411784" w:rsidRDefault="000D64A5">
      <w:pPr>
        <w:pStyle w:val="Subtitle"/>
        <w:rPr>
          <w:sz w:val="24"/>
        </w:rPr>
      </w:pPr>
      <w:sdt>
        <w:sdtPr>
          <w:rPr>
            <w:sz w:val="24"/>
          </w:r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AD2178" w:rsidRPr="00411784">
            <w:rPr>
              <w:sz w:val="24"/>
              <w:lang w:val="en-IN"/>
            </w:rPr>
            <w:t>API doc</w:t>
          </w:r>
        </w:sdtContent>
      </w:sdt>
    </w:p>
    <w:p w:rsidR="00DD7696" w:rsidRPr="00AD145F" w:rsidRDefault="003C1AFC" w:rsidP="00600A86">
      <w:pPr>
        <w:pStyle w:val="BlockText"/>
        <w:jc w:val="center"/>
      </w:pPr>
      <w:r w:rsidRPr="003C1AFC">
        <w:t>Signup</w:t>
      </w:r>
    </w:p>
    <w:p w:rsidR="00DD7696" w:rsidRDefault="00DD7696" w:rsidP="00DD7696">
      <w:pPr>
        <w:pStyle w:val="ListParagraph"/>
        <w:rPr>
          <w:sz w:val="24"/>
          <w:szCs w:val="24"/>
        </w:rPr>
      </w:pPr>
    </w:p>
    <w:p w:rsidR="00DD7696" w:rsidRPr="00411784" w:rsidRDefault="00DD7696" w:rsidP="00DD7696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 xml:space="preserve">URL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D772DE" w:rsidRPr="00D772DE">
        <w:rPr>
          <w:sz w:val="24"/>
          <w:szCs w:val="24"/>
        </w:rPr>
        <w:t>http://localhost/bedApp/V1.0/signUp</w:t>
      </w:r>
    </w:p>
    <w:p w:rsidR="00DD7696" w:rsidRPr="00411784" w:rsidRDefault="00DD7696" w:rsidP="00DD7696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POST</w:t>
      </w:r>
    </w:p>
    <w:p w:rsidR="00DD7696" w:rsidRDefault="00DD7696" w:rsidP="00DD7696">
      <w:pPr>
        <w:pStyle w:val="Heading4"/>
        <w:spacing w:before="120" w:after="240"/>
        <w:ind w:left="90" w:right="75" w:firstLine="630"/>
        <w:rPr>
          <w:szCs w:val="24"/>
        </w:rPr>
      </w:pPr>
      <w:r w:rsidRPr="00411784">
        <w:rPr>
          <w:szCs w:val="24"/>
        </w:rPr>
        <w:t xml:space="preserve">Request Headers </w:t>
      </w:r>
      <w:r w:rsidRPr="00411784">
        <w:rPr>
          <w:szCs w:val="24"/>
        </w:rPr>
        <w:tab/>
        <w:t xml:space="preserve">: </w:t>
      </w:r>
    </w:p>
    <w:p w:rsidR="00DD7696" w:rsidRPr="00411784" w:rsidRDefault="00DD7696" w:rsidP="00DD769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1</w:t>
      </w:r>
      <w:r w:rsidRPr="00411784">
        <w:rPr>
          <w:sz w:val="24"/>
          <w:szCs w:val="24"/>
        </w:rPr>
        <w:t xml:space="preserve">. </w:t>
      </w:r>
      <w:r w:rsidRPr="00411784">
        <w:rPr>
          <w:sz w:val="24"/>
          <w:szCs w:val="24"/>
        </w:rPr>
        <w:tab/>
        <w:t xml:space="preserve">Name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   Content-Type</w:t>
      </w:r>
      <w:r w:rsidRPr="00411784">
        <w:rPr>
          <w:sz w:val="24"/>
          <w:szCs w:val="24"/>
        </w:rPr>
        <w:tab/>
      </w:r>
    </w:p>
    <w:p w:rsidR="00DD7696" w:rsidRPr="00411784" w:rsidRDefault="00DD7696" w:rsidP="00DD7696">
      <w:pPr>
        <w:rPr>
          <w:sz w:val="24"/>
          <w:szCs w:val="24"/>
        </w:rPr>
      </w:pP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  application/x-www-form-</w:t>
      </w:r>
      <w:proofErr w:type="spellStart"/>
      <w:r w:rsidRPr="00411784">
        <w:rPr>
          <w:sz w:val="24"/>
          <w:szCs w:val="24"/>
        </w:rPr>
        <w:t>urlencoded</w:t>
      </w:r>
      <w:proofErr w:type="spellEnd"/>
    </w:p>
    <w:p w:rsidR="00DD7696" w:rsidRPr="00411784" w:rsidRDefault="00DD7696" w:rsidP="00DD7696">
      <w:pPr>
        <w:pStyle w:val="ListParagraph"/>
        <w:rPr>
          <w:sz w:val="24"/>
          <w:szCs w:val="24"/>
        </w:rPr>
      </w:pPr>
    </w:p>
    <w:p w:rsidR="00DD7696" w:rsidRPr="00411784" w:rsidRDefault="00DD7696" w:rsidP="00DD7696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Body Parameters</w:t>
      </w:r>
      <w:r w:rsidRPr="00411784">
        <w:rPr>
          <w:sz w:val="24"/>
          <w:szCs w:val="24"/>
        </w:rPr>
        <w:tab/>
        <w:t>:</w:t>
      </w:r>
    </w:p>
    <w:p w:rsidR="00DD7696" w:rsidRPr="00411784" w:rsidRDefault="00A730D9" w:rsidP="00DD7696">
      <w:pPr>
        <w:pStyle w:val="ListParagraph"/>
        <w:rPr>
          <w:sz w:val="24"/>
          <w:szCs w:val="24"/>
        </w:rPr>
      </w:pPr>
      <w:r w:rsidRPr="00A730D9">
        <w:rPr>
          <w:sz w:val="24"/>
          <w:szCs w:val="24"/>
        </w:rPr>
        <w:t>Name</w:t>
      </w:r>
      <w:r w:rsidR="00DD7696">
        <w:rPr>
          <w:sz w:val="24"/>
          <w:szCs w:val="24"/>
        </w:rPr>
        <w:tab/>
      </w:r>
      <w:r w:rsidR="00F106DC">
        <w:rPr>
          <w:sz w:val="24"/>
          <w:szCs w:val="24"/>
        </w:rPr>
        <w:tab/>
      </w:r>
      <w:r w:rsidR="00F106DC">
        <w:rPr>
          <w:sz w:val="24"/>
          <w:szCs w:val="24"/>
        </w:rPr>
        <w:tab/>
      </w:r>
      <w:proofErr w:type="gramStart"/>
      <w:r w:rsidR="00F106DC">
        <w:rPr>
          <w:sz w:val="24"/>
          <w:szCs w:val="24"/>
        </w:rPr>
        <w:t>=  (</w:t>
      </w:r>
      <w:proofErr w:type="gramEnd"/>
      <w:r w:rsidR="00F106DC">
        <w:rPr>
          <w:sz w:val="24"/>
          <w:szCs w:val="24"/>
        </w:rPr>
        <w:t xml:space="preserve">string </w:t>
      </w:r>
      <w:r w:rsidR="00DD7696" w:rsidRPr="00411784">
        <w:rPr>
          <w:sz w:val="24"/>
          <w:szCs w:val="24"/>
        </w:rPr>
        <w:t xml:space="preserve"> max </w:t>
      </w:r>
      <w:proofErr w:type="spellStart"/>
      <w:r w:rsidR="00DD7696" w:rsidRPr="00411784">
        <w:rPr>
          <w:sz w:val="24"/>
          <w:szCs w:val="24"/>
        </w:rPr>
        <w:t>lenth</w:t>
      </w:r>
      <w:proofErr w:type="spellEnd"/>
      <w:r w:rsidR="00DD7696" w:rsidRPr="00411784">
        <w:rPr>
          <w:sz w:val="24"/>
          <w:szCs w:val="24"/>
        </w:rPr>
        <w:t xml:space="preserve"> </w:t>
      </w:r>
      <w:r w:rsidR="00F106DC">
        <w:rPr>
          <w:sz w:val="24"/>
          <w:szCs w:val="24"/>
        </w:rPr>
        <w:t>50</w:t>
      </w:r>
      <w:r w:rsidR="00DD7696" w:rsidRPr="00411784">
        <w:rPr>
          <w:sz w:val="24"/>
          <w:szCs w:val="24"/>
        </w:rPr>
        <w:t xml:space="preserve">)    </w:t>
      </w:r>
      <w:r w:rsidR="00FA5EB1">
        <w:rPr>
          <w:sz w:val="24"/>
          <w:szCs w:val="24"/>
        </w:rPr>
        <w:tab/>
      </w:r>
      <w:r w:rsidR="00DD7696">
        <w:rPr>
          <w:sz w:val="24"/>
          <w:szCs w:val="24"/>
        </w:rPr>
        <w:t>- Required</w:t>
      </w:r>
    </w:p>
    <w:p w:rsidR="00DD7696" w:rsidRDefault="006A0B5E" w:rsidP="00DD7696">
      <w:pPr>
        <w:pStyle w:val="ListParagraph"/>
        <w:rPr>
          <w:szCs w:val="24"/>
        </w:rPr>
      </w:pPr>
      <w:r>
        <w:rPr>
          <w:szCs w:val="24"/>
        </w:rPr>
        <w:t>E</w:t>
      </w:r>
      <w:r w:rsidR="00A01BF1" w:rsidRPr="00A01BF1">
        <w:rPr>
          <w:szCs w:val="24"/>
        </w:rPr>
        <w:t>mail</w:t>
      </w:r>
      <w:r w:rsidR="00DD7696">
        <w:rPr>
          <w:szCs w:val="24"/>
        </w:rPr>
        <w:tab/>
      </w:r>
      <w:r w:rsidR="00DD7696">
        <w:rPr>
          <w:szCs w:val="24"/>
        </w:rPr>
        <w:tab/>
      </w:r>
      <w:r w:rsidR="00DD7696">
        <w:rPr>
          <w:szCs w:val="24"/>
        </w:rPr>
        <w:tab/>
      </w:r>
      <w:proofErr w:type="gramStart"/>
      <w:r w:rsidR="00DD7696">
        <w:rPr>
          <w:szCs w:val="24"/>
        </w:rPr>
        <w:t>=  Email</w:t>
      </w:r>
      <w:proofErr w:type="gramEnd"/>
      <w:r w:rsidR="00DD7696">
        <w:rPr>
          <w:szCs w:val="24"/>
        </w:rPr>
        <w:t xml:space="preserve"> id </w:t>
      </w:r>
      <w:r w:rsidR="00FA5EB1">
        <w:rPr>
          <w:szCs w:val="24"/>
        </w:rPr>
        <w:tab/>
      </w:r>
      <w:r w:rsidR="00FA5EB1">
        <w:rPr>
          <w:szCs w:val="24"/>
        </w:rPr>
        <w:tab/>
      </w:r>
      <w:r w:rsidR="00FA5EB1">
        <w:rPr>
          <w:szCs w:val="24"/>
        </w:rPr>
        <w:tab/>
      </w:r>
      <w:r w:rsidR="00DD7696">
        <w:rPr>
          <w:szCs w:val="24"/>
        </w:rPr>
        <w:t xml:space="preserve">- </w:t>
      </w:r>
      <w:r w:rsidR="00983FDA">
        <w:rPr>
          <w:sz w:val="24"/>
          <w:szCs w:val="24"/>
        </w:rPr>
        <w:t>Required</w:t>
      </w:r>
    </w:p>
    <w:p w:rsidR="00DD7696" w:rsidRDefault="00E369E4" w:rsidP="00DD7696">
      <w:pPr>
        <w:pStyle w:val="ListParagraph"/>
        <w:rPr>
          <w:szCs w:val="24"/>
        </w:rPr>
      </w:pPr>
      <w:proofErr w:type="spellStart"/>
      <w:r>
        <w:rPr>
          <w:szCs w:val="24"/>
        </w:rPr>
        <w:t>MobileN</w:t>
      </w:r>
      <w:r w:rsidRPr="00E369E4">
        <w:rPr>
          <w:szCs w:val="24"/>
        </w:rPr>
        <w:t>o</w:t>
      </w:r>
      <w:proofErr w:type="spellEnd"/>
      <w:r w:rsidR="00DD7696">
        <w:rPr>
          <w:szCs w:val="24"/>
        </w:rPr>
        <w:tab/>
      </w:r>
      <w:r w:rsidR="00DD7696">
        <w:rPr>
          <w:szCs w:val="24"/>
        </w:rPr>
        <w:tab/>
        <w:t xml:space="preserve">= </w:t>
      </w:r>
      <w:r w:rsidR="006F3992">
        <w:rPr>
          <w:szCs w:val="24"/>
        </w:rPr>
        <w:t>(</w:t>
      </w:r>
      <w:proofErr w:type="spellStart"/>
      <w:r w:rsidR="006F3992">
        <w:rPr>
          <w:szCs w:val="24"/>
        </w:rPr>
        <w:t>int</w:t>
      </w:r>
      <w:proofErr w:type="spellEnd"/>
      <w:r w:rsidR="006F3992">
        <w:rPr>
          <w:szCs w:val="24"/>
        </w:rPr>
        <w:t xml:space="preserve"> max 10</w:t>
      </w:r>
      <w:r w:rsidR="00EC0B1B">
        <w:rPr>
          <w:szCs w:val="24"/>
        </w:rPr>
        <w:t xml:space="preserve"> digit</w:t>
      </w:r>
      <w:r w:rsidR="006F3992">
        <w:rPr>
          <w:szCs w:val="24"/>
        </w:rPr>
        <w:t xml:space="preserve">) </w:t>
      </w:r>
      <w:r w:rsidR="00D2496B">
        <w:rPr>
          <w:szCs w:val="24"/>
        </w:rPr>
        <w:t>Mo</w:t>
      </w:r>
      <w:r w:rsidR="00DD7696">
        <w:rPr>
          <w:szCs w:val="24"/>
        </w:rPr>
        <w:t xml:space="preserve">bile No </w:t>
      </w:r>
      <w:r w:rsidR="00FA5EB1">
        <w:rPr>
          <w:szCs w:val="24"/>
        </w:rPr>
        <w:tab/>
      </w:r>
      <w:r w:rsidR="00DD7696">
        <w:rPr>
          <w:szCs w:val="24"/>
        </w:rPr>
        <w:t xml:space="preserve">– </w:t>
      </w:r>
      <w:r w:rsidR="00442AAB">
        <w:rPr>
          <w:sz w:val="24"/>
          <w:szCs w:val="24"/>
        </w:rPr>
        <w:t>Required</w:t>
      </w:r>
    </w:p>
    <w:p w:rsidR="00DD7696" w:rsidRPr="00411784" w:rsidRDefault="00DD7696" w:rsidP="00DD7696">
      <w:pPr>
        <w:pStyle w:val="ListParagraph"/>
        <w:rPr>
          <w:sz w:val="24"/>
          <w:szCs w:val="24"/>
        </w:rPr>
      </w:pPr>
    </w:p>
    <w:p w:rsidR="00DD7696" w:rsidRPr="00411784" w:rsidRDefault="00DD7696" w:rsidP="00DD7696">
      <w:pPr>
        <w:pStyle w:val="Heading4"/>
      </w:pPr>
      <w:r w:rsidRPr="00411784">
        <w:t>Example</w:t>
      </w:r>
    </w:p>
    <w:p w:rsidR="00DD7696" w:rsidRPr="006B0347" w:rsidRDefault="00F10382" w:rsidP="006B0347">
      <w:pPr>
        <w:pStyle w:val="ListParagraph"/>
        <w:rPr>
          <w:szCs w:val="24"/>
        </w:rPr>
      </w:pPr>
      <w:r w:rsidRPr="006B0347">
        <w:rPr>
          <w:b/>
          <w:bCs/>
          <w:szCs w:val="24"/>
        </w:rPr>
        <w:t>Name</w:t>
      </w:r>
      <w:r w:rsidRPr="006B0347">
        <w:rPr>
          <w:szCs w:val="24"/>
        </w:rPr>
        <w:t xml:space="preserve"> </w:t>
      </w:r>
      <w:r w:rsidR="00DD7696" w:rsidRPr="006B0347">
        <w:rPr>
          <w:szCs w:val="24"/>
        </w:rPr>
        <w:t>=</w:t>
      </w:r>
      <w:proofErr w:type="spellStart"/>
      <w:r w:rsidR="00DD7696" w:rsidRPr="006B0347">
        <w:rPr>
          <w:szCs w:val="24"/>
        </w:rPr>
        <w:t>xyz&amp;</w:t>
      </w:r>
      <w:r w:rsidR="002B593D">
        <w:rPr>
          <w:b/>
          <w:bCs/>
          <w:szCs w:val="24"/>
        </w:rPr>
        <w:t>E</w:t>
      </w:r>
      <w:r w:rsidR="00F772A2" w:rsidRPr="006B0347">
        <w:rPr>
          <w:b/>
          <w:bCs/>
          <w:szCs w:val="24"/>
        </w:rPr>
        <w:t>mail</w:t>
      </w:r>
      <w:proofErr w:type="spellEnd"/>
      <w:r w:rsidR="00DD7696" w:rsidRPr="006B0347">
        <w:rPr>
          <w:szCs w:val="24"/>
        </w:rPr>
        <w:t>=xyz@gmail.com&amp;</w:t>
      </w:r>
      <w:r w:rsidR="00521764" w:rsidRPr="006B0347">
        <w:rPr>
          <w:szCs w:val="24"/>
        </w:rPr>
        <w:t xml:space="preserve"> </w:t>
      </w:r>
      <w:proofErr w:type="spellStart"/>
      <w:r w:rsidR="00521764" w:rsidRPr="006B0347">
        <w:rPr>
          <w:b/>
          <w:bCs/>
          <w:szCs w:val="24"/>
        </w:rPr>
        <w:t>MobileNo</w:t>
      </w:r>
      <w:proofErr w:type="spellEnd"/>
      <w:r w:rsidR="00DD7696" w:rsidRPr="006B0347">
        <w:rPr>
          <w:szCs w:val="24"/>
        </w:rPr>
        <w:t>=</w:t>
      </w:r>
      <w:r w:rsidR="00521764" w:rsidRPr="006B0347">
        <w:rPr>
          <w:szCs w:val="24"/>
        </w:rPr>
        <w:t>8989898989</w:t>
      </w:r>
    </w:p>
    <w:p w:rsidR="00DD7696" w:rsidRDefault="00DD7696" w:rsidP="00DD7696">
      <w:pPr>
        <w:pStyle w:val="Heading4"/>
      </w:pPr>
      <w:r>
        <w:t>Response Body</w:t>
      </w:r>
    </w:p>
    <w:p w:rsidR="00DD7696" w:rsidRDefault="00DD7696" w:rsidP="00DD7696">
      <w:pPr>
        <w:pStyle w:val="Heading4"/>
        <w:rPr>
          <w:lang w:val="en-IN" w:eastAsia="en-IN" w:bidi="ta-IN"/>
        </w:rPr>
      </w:pPr>
      <w:r>
        <w:rPr>
          <w:lang w:val="en-IN" w:eastAsia="en-IN" w:bidi="ta-IN"/>
        </w:rPr>
        <w:t xml:space="preserve">If </w:t>
      </w:r>
      <w:r w:rsidR="00A55C0E">
        <w:rPr>
          <w:lang w:val="en-IN" w:eastAsia="en-IN" w:bidi="ta-IN"/>
        </w:rPr>
        <w:t>mobile number</w:t>
      </w:r>
      <w:r>
        <w:rPr>
          <w:lang w:val="en-IN" w:eastAsia="en-IN" w:bidi="ta-IN"/>
        </w:rPr>
        <w:t xml:space="preserve"> Already exist</w:t>
      </w:r>
      <w:r w:rsidR="00606197">
        <w:rPr>
          <w:lang w:val="en-IN" w:eastAsia="en-IN" w:bidi="ta-IN"/>
        </w:rPr>
        <w:t xml:space="preserve"> </w:t>
      </w:r>
    </w:p>
    <w:p w:rsidR="00606197" w:rsidRPr="00606197" w:rsidRDefault="00606197" w:rsidP="00606197">
      <w:pPr>
        <w:rPr>
          <w:lang w:val="en-IN" w:eastAsia="en-IN" w:bidi="ta-IN"/>
        </w:rPr>
      </w:pPr>
    </w:p>
    <w:p w:rsidR="008B241E" w:rsidRDefault="008B241E" w:rsidP="008B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B241E" w:rsidRDefault="008B241E" w:rsidP="008B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status</w:t>
      </w:r>
      <w:proofErr w:type="gramEnd"/>
      <w:r>
        <w:t>": 200,</w:t>
      </w:r>
    </w:p>
    <w:p w:rsidR="008B241E" w:rsidRDefault="008B241E" w:rsidP="008B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message</w:t>
      </w:r>
      <w:proofErr w:type="gramEnd"/>
      <w:r>
        <w:t>": "OK",</w:t>
      </w:r>
    </w:p>
    <w:p w:rsidR="008B241E" w:rsidRDefault="008B241E" w:rsidP="008B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description</w:t>
      </w:r>
      <w:proofErr w:type="gramEnd"/>
      <w:r>
        <w:t>": "Successful , Registration Partially Competed and OTP is send to the registered mobile number to complete the registration process",</w:t>
      </w:r>
    </w:p>
    <w:p w:rsidR="008B241E" w:rsidRDefault="008B241E" w:rsidP="008B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8B241E" w:rsidRDefault="008B241E" w:rsidP="008B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"</w:t>
      </w:r>
      <w:proofErr w:type="spellStart"/>
      <w:r>
        <w:t>MobileNo</w:t>
      </w:r>
      <w:proofErr w:type="spellEnd"/>
      <w:r>
        <w:t>": 8989898989,</w:t>
      </w:r>
    </w:p>
    <w:p w:rsidR="008B241E" w:rsidRDefault="008B241E" w:rsidP="008B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"</w:t>
      </w:r>
      <w:r w:rsidR="00931F93" w:rsidRPr="00931F93">
        <w:t xml:space="preserve"> Role</w:t>
      </w:r>
      <w:proofErr w:type="gramEnd"/>
      <w:r>
        <w:t>": "student"</w:t>
      </w:r>
    </w:p>
    <w:p w:rsidR="008B241E" w:rsidRDefault="008B241E" w:rsidP="008B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},</w:t>
      </w:r>
    </w:p>
    <w:p w:rsidR="008B241E" w:rsidRDefault="008B241E" w:rsidP="008B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link</w:t>
      </w:r>
      <w:proofErr w:type="gramEnd"/>
      <w:r>
        <w:t>": "http://localhost/bedApp/V1.0/signUp/otp"</w:t>
      </w:r>
    </w:p>
    <w:p w:rsidR="00DD7696" w:rsidRDefault="008B241E" w:rsidP="008B2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74649" w:rsidRDefault="00174649" w:rsidP="00DD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111D" w:rsidRDefault="005C111D" w:rsidP="00DD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111D" w:rsidRDefault="005C111D" w:rsidP="00BC2D12">
      <w:pPr>
        <w:pStyle w:val="Heading5"/>
      </w:pPr>
      <w:r>
        <w:lastRenderedPageBreak/>
        <w:t>OR</w:t>
      </w:r>
    </w:p>
    <w:p w:rsidR="005C111D" w:rsidRDefault="005C111D" w:rsidP="00DD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111D" w:rsidRDefault="005C111D" w:rsidP="00DD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111D" w:rsidRDefault="005C111D" w:rsidP="005C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C111D" w:rsidRDefault="005C111D" w:rsidP="005C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status</w:t>
      </w:r>
      <w:proofErr w:type="gramEnd"/>
      <w:r>
        <w:t>": 200,</w:t>
      </w:r>
    </w:p>
    <w:p w:rsidR="005C111D" w:rsidRDefault="005C111D" w:rsidP="005C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message</w:t>
      </w:r>
      <w:proofErr w:type="gramEnd"/>
      <w:r>
        <w:t>": "OK",</w:t>
      </w:r>
    </w:p>
    <w:p w:rsidR="005C111D" w:rsidRDefault="005C111D" w:rsidP="005C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description</w:t>
      </w:r>
      <w:proofErr w:type="gramEnd"/>
      <w:r>
        <w:t>": "Successful , Registration Partially Competed and OTP is send to the registered mobile number to complete the registration process",</w:t>
      </w:r>
    </w:p>
    <w:p w:rsidR="005C111D" w:rsidRDefault="005C111D" w:rsidP="005C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5C111D" w:rsidRDefault="005C111D" w:rsidP="005C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"</w:t>
      </w:r>
      <w:proofErr w:type="spellStart"/>
      <w:r>
        <w:t>MobileNo</w:t>
      </w:r>
      <w:proofErr w:type="spellEnd"/>
      <w:r>
        <w:t>": "1234567890",</w:t>
      </w:r>
    </w:p>
    <w:p w:rsidR="005C111D" w:rsidRDefault="005C111D" w:rsidP="005C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"</w:t>
      </w:r>
      <w:r w:rsidR="00931F93" w:rsidRPr="00931F93">
        <w:t xml:space="preserve"> Role</w:t>
      </w:r>
      <w:proofErr w:type="gramEnd"/>
      <w:r>
        <w:t>": "faculty"</w:t>
      </w:r>
    </w:p>
    <w:p w:rsidR="005C111D" w:rsidRDefault="005C111D" w:rsidP="005C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},</w:t>
      </w:r>
    </w:p>
    <w:p w:rsidR="005C111D" w:rsidRDefault="005C111D" w:rsidP="005C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link</w:t>
      </w:r>
      <w:proofErr w:type="gramEnd"/>
      <w:r>
        <w:t>": "http://localhost/bedApp/V1.0/signUp/otp"</w:t>
      </w:r>
    </w:p>
    <w:p w:rsidR="005C111D" w:rsidRDefault="005C111D" w:rsidP="005C1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74649" w:rsidRDefault="00174649" w:rsidP="00DD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B6437" w:rsidRDefault="00AB6437" w:rsidP="00DD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B6437" w:rsidRDefault="00AB6437" w:rsidP="00BC2D12">
      <w:pPr>
        <w:pStyle w:val="Heading5"/>
      </w:pPr>
      <w:proofErr w:type="gramStart"/>
      <w:r>
        <w:t>Or</w:t>
      </w:r>
      <w:r w:rsidR="00F40818">
        <w:t xml:space="preserve">  -</w:t>
      </w:r>
      <w:proofErr w:type="gramEnd"/>
      <w:r w:rsidR="00F40818">
        <w:t xml:space="preserve"> </w:t>
      </w:r>
      <w:r w:rsidR="002E2564">
        <w:t>Unauthorized</w:t>
      </w:r>
    </w:p>
    <w:p w:rsidR="00AB6437" w:rsidRDefault="00AB6437" w:rsidP="00DD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B6437" w:rsidRDefault="00AB6437" w:rsidP="00A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AB6437" w:rsidRDefault="00AB6437" w:rsidP="00A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status</w:t>
      </w:r>
      <w:proofErr w:type="gramEnd"/>
      <w:r>
        <w:t>": 401,</w:t>
      </w:r>
    </w:p>
    <w:p w:rsidR="00AB6437" w:rsidRDefault="00AB6437" w:rsidP="00A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message</w:t>
      </w:r>
      <w:proofErr w:type="gramEnd"/>
      <w:r>
        <w:t>": "Unauthorized",</w:t>
      </w:r>
    </w:p>
    <w:p w:rsidR="00AB6437" w:rsidRDefault="00AB6437" w:rsidP="00A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descript</w:t>
      </w:r>
      <w:r w:rsidR="009108F4">
        <w:t>ion</w:t>
      </w:r>
      <w:proofErr w:type="gramEnd"/>
      <w:r w:rsidR="009108F4">
        <w:t xml:space="preserve">": "Please contact admin, </w:t>
      </w:r>
      <w:r w:rsidR="00932F2D">
        <w:t>Signup</w:t>
      </w:r>
      <w:r>
        <w:t xml:space="preserve"> possible Only with </w:t>
      </w:r>
      <w:r w:rsidR="00062C6D">
        <w:t>register</w:t>
      </w:r>
      <w:r w:rsidR="00407FF0">
        <w:t>ed</w:t>
      </w:r>
      <w:r>
        <w:t xml:space="preserve"> mobile number.",</w:t>
      </w:r>
    </w:p>
    <w:p w:rsidR="00AB6437" w:rsidRDefault="00AB6437" w:rsidP="00A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AB6437" w:rsidRDefault="00AB6437" w:rsidP="00A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link</w:t>
      </w:r>
      <w:proofErr w:type="gramEnd"/>
      <w:r>
        <w:t>": null</w:t>
      </w:r>
    </w:p>
    <w:p w:rsidR="00AB6437" w:rsidRDefault="00AB6437" w:rsidP="00A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108F4" w:rsidRPr="00D43C5A" w:rsidRDefault="009108F4" w:rsidP="00A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D7696" w:rsidRDefault="00D50E3A" w:rsidP="00C73F86">
      <w:pPr>
        <w:pStyle w:val="BlockText"/>
        <w:jc w:val="center"/>
      </w:pPr>
      <w:proofErr w:type="gramStart"/>
      <w:r>
        <w:t>check</w:t>
      </w:r>
      <w:proofErr w:type="gramEnd"/>
      <w:r>
        <w:t xml:space="preserve"> </w:t>
      </w:r>
      <w:proofErr w:type="spellStart"/>
      <w:r>
        <w:t>otp</w:t>
      </w:r>
      <w:proofErr w:type="spellEnd"/>
      <w:r w:rsidR="00252883">
        <w:t>, pw</w:t>
      </w:r>
      <w:r w:rsidR="00277F53">
        <w:t xml:space="preserve"> complete the registration</w:t>
      </w:r>
    </w:p>
    <w:p w:rsidR="006C53D7" w:rsidRPr="00AD145F" w:rsidRDefault="006C53D7" w:rsidP="00BE1455">
      <w:pPr>
        <w:pStyle w:val="BlockText"/>
        <w:jc w:val="center"/>
      </w:pPr>
      <w:r w:rsidRPr="003C1AFC">
        <w:t>Signup</w:t>
      </w:r>
      <w:r w:rsidR="00AD589C">
        <w:t>/</w:t>
      </w:r>
      <w:r>
        <w:t xml:space="preserve"> </w:t>
      </w:r>
      <w:proofErr w:type="spellStart"/>
      <w:r w:rsidR="00AD589C" w:rsidRPr="00AD589C">
        <w:rPr>
          <w:sz w:val="24"/>
          <w:szCs w:val="24"/>
        </w:rPr>
        <w:t>otp</w:t>
      </w:r>
      <w:proofErr w:type="spellEnd"/>
    </w:p>
    <w:p w:rsidR="006C53D7" w:rsidRDefault="006C53D7" w:rsidP="006C53D7">
      <w:pPr>
        <w:pStyle w:val="ListParagraph"/>
        <w:rPr>
          <w:sz w:val="24"/>
          <w:szCs w:val="24"/>
        </w:rPr>
      </w:pPr>
    </w:p>
    <w:p w:rsidR="006C53D7" w:rsidRPr="00411784" w:rsidRDefault="006C53D7" w:rsidP="006C53D7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 xml:space="preserve">URL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AD589C" w:rsidRPr="00AD589C">
        <w:rPr>
          <w:sz w:val="24"/>
          <w:szCs w:val="24"/>
        </w:rPr>
        <w:t>http://localhost/bedApp/V1.0/signUp/otp</w:t>
      </w:r>
    </w:p>
    <w:p w:rsidR="006C53D7" w:rsidRPr="00411784" w:rsidRDefault="006C53D7" w:rsidP="006C53D7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POST</w:t>
      </w:r>
    </w:p>
    <w:p w:rsidR="006C53D7" w:rsidRDefault="006C53D7" w:rsidP="006C53D7">
      <w:pPr>
        <w:pStyle w:val="Heading4"/>
        <w:spacing w:before="120" w:after="240"/>
        <w:ind w:left="90" w:right="75" w:firstLine="630"/>
        <w:rPr>
          <w:szCs w:val="24"/>
        </w:rPr>
      </w:pPr>
      <w:r w:rsidRPr="00411784">
        <w:rPr>
          <w:szCs w:val="24"/>
        </w:rPr>
        <w:t xml:space="preserve">Request Headers </w:t>
      </w:r>
      <w:r w:rsidRPr="00411784">
        <w:rPr>
          <w:szCs w:val="24"/>
        </w:rPr>
        <w:tab/>
        <w:t xml:space="preserve">: </w:t>
      </w:r>
    </w:p>
    <w:p w:rsidR="006C53D7" w:rsidRPr="00411784" w:rsidRDefault="006C53D7" w:rsidP="006C53D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1</w:t>
      </w:r>
      <w:r w:rsidRPr="00411784">
        <w:rPr>
          <w:sz w:val="24"/>
          <w:szCs w:val="24"/>
        </w:rPr>
        <w:t xml:space="preserve">. </w:t>
      </w:r>
      <w:r w:rsidRPr="00411784">
        <w:rPr>
          <w:sz w:val="24"/>
          <w:szCs w:val="24"/>
        </w:rPr>
        <w:tab/>
        <w:t xml:space="preserve">Name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   Content-Type</w:t>
      </w:r>
      <w:r w:rsidRPr="00411784">
        <w:rPr>
          <w:sz w:val="24"/>
          <w:szCs w:val="24"/>
        </w:rPr>
        <w:tab/>
      </w:r>
    </w:p>
    <w:p w:rsidR="006C53D7" w:rsidRPr="00411784" w:rsidRDefault="006C53D7" w:rsidP="006C53D7">
      <w:pPr>
        <w:rPr>
          <w:sz w:val="24"/>
          <w:szCs w:val="24"/>
        </w:rPr>
      </w:pP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  application/x-www-form-</w:t>
      </w:r>
      <w:proofErr w:type="spellStart"/>
      <w:r w:rsidRPr="00411784">
        <w:rPr>
          <w:sz w:val="24"/>
          <w:szCs w:val="24"/>
        </w:rPr>
        <w:t>urlencoded</w:t>
      </w:r>
      <w:proofErr w:type="spellEnd"/>
    </w:p>
    <w:p w:rsidR="006C53D7" w:rsidRPr="00411784" w:rsidRDefault="006C53D7" w:rsidP="006C53D7">
      <w:pPr>
        <w:pStyle w:val="ListParagraph"/>
        <w:rPr>
          <w:sz w:val="24"/>
          <w:szCs w:val="24"/>
        </w:rPr>
      </w:pPr>
    </w:p>
    <w:p w:rsidR="006C53D7" w:rsidRPr="00411784" w:rsidRDefault="006C53D7" w:rsidP="006C53D7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Body Parameters</w:t>
      </w:r>
      <w:r w:rsidRPr="00411784">
        <w:rPr>
          <w:sz w:val="24"/>
          <w:szCs w:val="24"/>
        </w:rPr>
        <w:tab/>
        <w:t>:</w:t>
      </w:r>
    </w:p>
    <w:p w:rsidR="006C53D7" w:rsidRPr="00411784" w:rsidRDefault="004E7C3A" w:rsidP="006C53D7">
      <w:pPr>
        <w:pStyle w:val="ListParagraph"/>
        <w:rPr>
          <w:sz w:val="24"/>
          <w:szCs w:val="24"/>
        </w:rPr>
      </w:pPr>
      <w:r w:rsidRPr="00ED1AEB">
        <w:rPr>
          <w:bCs/>
          <w:szCs w:val="24"/>
        </w:rPr>
        <w:t>Role</w:t>
      </w:r>
      <w:r w:rsidR="006C53D7">
        <w:rPr>
          <w:sz w:val="24"/>
          <w:szCs w:val="24"/>
        </w:rPr>
        <w:tab/>
      </w:r>
      <w:r w:rsidR="006C53D7">
        <w:rPr>
          <w:sz w:val="24"/>
          <w:szCs w:val="24"/>
        </w:rPr>
        <w:tab/>
      </w:r>
      <w:r w:rsidR="006C53D7">
        <w:rPr>
          <w:sz w:val="24"/>
          <w:szCs w:val="24"/>
        </w:rPr>
        <w:tab/>
      </w:r>
      <w:proofErr w:type="gramStart"/>
      <w:r w:rsidR="006C53D7">
        <w:rPr>
          <w:sz w:val="24"/>
          <w:szCs w:val="24"/>
        </w:rPr>
        <w:t xml:space="preserve">=  </w:t>
      </w:r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 xml:space="preserve">  / faculty </w:t>
      </w:r>
      <w:r w:rsidR="006C53D7" w:rsidRPr="00411784">
        <w:rPr>
          <w:sz w:val="24"/>
          <w:szCs w:val="24"/>
        </w:rPr>
        <w:t xml:space="preserve">    </w:t>
      </w:r>
      <w:r w:rsidR="006C53D7">
        <w:rPr>
          <w:sz w:val="24"/>
          <w:szCs w:val="24"/>
        </w:rPr>
        <w:tab/>
        <w:t>- Required</w:t>
      </w:r>
    </w:p>
    <w:p w:rsidR="004E7C3A" w:rsidRDefault="004E7C3A" w:rsidP="004E7C3A">
      <w:pPr>
        <w:pStyle w:val="ListParagraph"/>
        <w:rPr>
          <w:sz w:val="24"/>
          <w:szCs w:val="24"/>
        </w:rPr>
      </w:pPr>
      <w:proofErr w:type="spellStart"/>
      <w:r w:rsidRPr="00ED1AEB">
        <w:rPr>
          <w:bCs/>
          <w:szCs w:val="24"/>
        </w:rPr>
        <w:t>PassWord</w:t>
      </w:r>
      <w:proofErr w:type="spellEnd"/>
      <w:r>
        <w:rPr>
          <w:szCs w:val="24"/>
        </w:rPr>
        <w:tab/>
      </w:r>
      <w:r>
        <w:rPr>
          <w:szCs w:val="24"/>
        </w:rPr>
        <w:tab/>
      </w:r>
      <w:proofErr w:type="gramStart"/>
      <w:r w:rsidR="006C53D7">
        <w:rPr>
          <w:szCs w:val="24"/>
        </w:rPr>
        <w:t xml:space="preserve">=  </w:t>
      </w:r>
      <w:proofErr w:type="spellStart"/>
      <w:r>
        <w:rPr>
          <w:szCs w:val="24"/>
        </w:rPr>
        <w:t>testpw</w:t>
      </w:r>
      <w:proofErr w:type="spellEnd"/>
      <w:proofErr w:type="gramEnd"/>
      <w:r>
        <w:rPr>
          <w:szCs w:val="24"/>
        </w:rPr>
        <w:tab/>
      </w:r>
      <w:r>
        <w:rPr>
          <w:szCs w:val="24"/>
        </w:rPr>
        <w:tab/>
      </w:r>
      <w:r w:rsidR="006C53D7">
        <w:rPr>
          <w:szCs w:val="24"/>
        </w:rPr>
        <w:t xml:space="preserve">- </w:t>
      </w:r>
      <w:r w:rsidR="006C53D7">
        <w:rPr>
          <w:sz w:val="24"/>
          <w:szCs w:val="24"/>
        </w:rPr>
        <w:t>Required</w:t>
      </w:r>
    </w:p>
    <w:p w:rsidR="006C53D7" w:rsidRDefault="006C53D7" w:rsidP="004E7C3A">
      <w:pPr>
        <w:pStyle w:val="ListParagraph"/>
        <w:rPr>
          <w:sz w:val="24"/>
          <w:szCs w:val="24"/>
        </w:rPr>
      </w:pPr>
      <w:proofErr w:type="spellStart"/>
      <w:r w:rsidRPr="004E7C3A">
        <w:rPr>
          <w:szCs w:val="24"/>
        </w:rPr>
        <w:t>MobileNo</w:t>
      </w:r>
      <w:proofErr w:type="spellEnd"/>
      <w:r w:rsidRPr="004E7C3A">
        <w:rPr>
          <w:szCs w:val="24"/>
        </w:rPr>
        <w:tab/>
      </w:r>
      <w:r w:rsidRPr="004E7C3A">
        <w:rPr>
          <w:szCs w:val="24"/>
        </w:rPr>
        <w:tab/>
        <w:t>= (</w:t>
      </w:r>
      <w:proofErr w:type="spellStart"/>
      <w:r w:rsidRPr="004E7C3A">
        <w:rPr>
          <w:szCs w:val="24"/>
        </w:rPr>
        <w:t>int</w:t>
      </w:r>
      <w:proofErr w:type="spellEnd"/>
      <w:r w:rsidRPr="004E7C3A">
        <w:rPr>
          <w:szCs w:val="24"/>
        </w:rPr>
        <w:t xml:space="preserve"> max 10 digit) Mobile No </w:t>
      </w:r>
      <w:r w:rsidRPr="004E7C3A">
        <w:rPr>
          <w:szCs w:val="24"/>
        </w:rPr>
        <w:tab/>
        <w:t xml:space="preserve">– </w:t>
      </w:r>
      <w:r w:rsidRPr="004E7C3A">
        <w:rPr>
          <w:sz w:val="24"/>
          <w:szCs w:val="24"/>
        </w:rPr>
        <w:t>Required</w:t>
      </w:r>
    </w:p>
    <w:p w:rsidR="004E7C3A" w:rsidRPr="004E7C3A" w:rsidRDefault="004E7C3A" w:rsidP="004E7C3A">
      <w:pPr>
        <w:pStyle w:val="ListParagraph"/>
        <w:rPr>
          <w:sz w:val="24"/>
          <w:szCs w:val="24"/>
        </w:rPr>
      </w:pPr>
      <w:r w:rsidRPr="00ED1AEB">
        <w:rPr>
          <w:bCs/>
          <w:szCs w:val="24"/>
        </w:rPr>
        <w:lastRenderedPageBreak/>
        <w:t>OTP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4E7C3A">
        <w:rPr>
          <w:szCs w:val="24"/>
        </w:rPr>
        <w:t xml:space="preserve">= </w:t>
      </w:r>
      <w:r>
        <w:rPr>
          <w:szCs w:val="24"/>
        </w:rPr>
        <w:t>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max 6</w:t>
      </w:r>
      <w:r w:rsidRPr="004E7C3A">
        <w:rPr>
          <w:szCs w:val="24"/>
        </w:rPr>
        <w:t xml:space="preserve"> digit) </w:t>
      </w:r>
      <w:r>
        <w:rPr>
          <w:szCs w:val="24"/>
        </w:rPr>
        <w:t xml:space="preserve">from </w:t>
      </w:r>
      <w:proofErr w:type="spellStart"/>
      <w:r>
        <w:rPr>
          <w:szCs w:val="24"/>
        </w:rPr>
        <w:t>sms</w:t>
      </w:r>
      <w:proofErr w:type="spellEnd"/>
      <w:r w:rsidRPr="004E7C3A">
        <w:rPr>
          <w:szCs w:val="24"/>
        </w:rPr>
        <w:t xml:space="preserve"> </w:t>
      </w:r>
      <w:r w:rsidRPr="004E7C3A">
        <w:rPr>
          <w:szCs w:val="24"/>
        </w:rPr>
        <w:tab/>
        <w:t xml:space="preserve">– </w:t>
      </w:r>
      <w:r w:rsidRPr="004E7C3A">
        <w:rPr>
          <w:sz w:val="24"/>
          <w:szCs w:val="24"/>
        </w:rPr>
        <w:t>Required</w:t>
      </w:r>
    </w:p>
    <w:p w:rsidR="006C53D7" w:rsidRPr="00411784" w:rsidRDefault="006C53D7" w:rsidP="006C53D7">
      <w:pPr>
        <w:pStyle w:val="ListParagraph"/>
        <w:rPr>
          <w:sz w:val="24"/>
          <w:szCs w:val="24"/>
        </w:rPr>
      </w:pPr>
    </w:p>
    <w:p w:rsidR="006C53D7" w:rsidRPr="00411784" w:rsidRDefault="006C53D7" w:rsidP="006C53D7">
      <w:pPr>
        <w:pStyle w:val="Heading4"/>
      </w:pPr>
      <w:r w:rsidRPr="00411784">
        <w:t>Example</w:t>
      </w:r>
    </w:p>
    <w:p w:rsidR="00C10461" w:rsidRDefault="00ED1AEB" w:rsidP="006C53D7">
      <w:pPr>
        <w:pStyle w:val="Heading4"/>
        <w:rPr>
          <w:rFonts w:asciiTheme="minorHAnsi" w:hAnsiTheme="minorHAnsi"/>
          <w:bCs/>
          <w:color w:val="000000" w:themeColor="text1"/>
          <w:spacing w:val="0"/>
          <w:sz w:val="22"/>
          <w:szCs w:val="24"/>
        </w:rPr>
      </w:pPr>
      <w:r w:rsidRPr="00ED1AEB">
        <w:rPr>
          <w:rFonts w:asciiTheme="minorHAnsi" w:hAnsiTheme="minorHAnsi"/>
          <w:bCs/>
          <w:color w:val="000000" w:themeColor="text1"/>
          <w:spacing w:val="0"/>
          <w:sz w:val="22"/>
          <w:szCs w:val="24"/>
        </w:rPr>
        <w:t xml:space="preserve">Role=faculty&amp; </w:t>
      </w:r>
      <w:proofErr w:type="spellStart"/>
      <w:r w:rsidRPr="00ED1AEB">
        <w:rPr>
          <w:rFonts w:asciiTheme="minorHAnsi" w:hAnsiTheme="minorHAnsi"/>
          <w:bCs/>
          <w:color w:val="000000" w:themeColor="text1"/>
          <w:spacing w:val="0"/>
          <w:sz w:val="22"/>
          <w:szCs w:val="24"/>
        </w:rPr>
        <w:t>MobileNo</w:t>
      </w:r>
      <w:proofErr w:type="spellEnd"/>
      <w:r w:rsidRPr="00ED1AEB">
        <w:rPr>
          <w:rFonts w:asciiTheme="minorHAnsi" w:hAnsiTheme="minorHAnsi"/>
          <w:bCs/>
          <w:color w:val="000000" w:themeColor="text1"/>
          <w:spacing w:val="0"/>
          <w:sz w:val="22"/>
          <w:szCs w:val="24"/>
        </w:rPr>
        <w:t>=1234567890&amp;PassWord=</w:t>
      </w:r>
      <w:proofErr w:type="spellStart"/>
      <w:r w:rsidRPr="00ED1AEB">
        <w:rPr>
          <w:rFonts w:asciiTheme="minorHAnsi" w:hAnsiTheme="minorHAnsi"/>
          <w:bCs/>
          <w:color w:val="000000" w:themeColor="text1"/>
          <w:spacing w:val="0"/>
          <w:sz w:val="22"/>
          <w:szCs w:val="24"/>
        </w:rPr>
        <w:t>tests&amp;OTP</w:t>
      </w:r>
      <w:proofErr w:type="spellEnd"/>
      <w:r w:rsidRPr="00ED1AEB">
        <w:rPr>
          <w:rFonts w:asciiTheme="minorHAnsi" w:hAnsiTheme="minorHAnsi"/>
          <w:bCs/>
          <w:color w:val="000000" w:themeColor="text1"/>
          <w:spacing w:val="0"/>
          <w:sz w:val="22"/>
          <w:szCs w:val="24"/>
        </w:rPr>
        <w:t xml:space="preserve">=331784 </w:t>
      </w:r>
    </w:p>
    <w:p w:rsidR="00C10461" w:rsidRDefault="00C10461" w:rsidP="006C53D7">
      <w:pPr>
        <w:pStyle w:val="Heading4"/>
        <w:rPr>
          <w:rFonts w:asciiTheme="minorHAnsi" w:hAnsiTheme="minorHAnsi"/>
          <w:bCs/>
          <w:color w:val="000000" w:themeColor="text1"/>
          <w:spacing w:val="0"/>
          <w:sz w:val="22"/>
          <w:szCs w:val="24"/>
        </w:rPr>
      </w:pPr>
    </w:p>
    <w:p w:rsidR="006C53D7" w:rsidRDefault="006C53D7" w:rsidP="006C53D7">
      <w:pPr>
        <w:pStyle w:val="Heading4"/>
      </w:pPr>
      <w:r>
        <w:t>Response Body</w:t>
      </w:r>
    </w:p>
    <w:p w:rsidR="00D82098" w:rsidRDefault="00D82098" w:rsidP="00D82098">
      <w:pPr>
        <w:pStyle w:val="HTMLPreformatted"/>
        <w:numPr>
          <w:ilvl w:val="0"/>
          <w:numId w:val="28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D82098" w:rsidRDefault="00D82098" w:rsidP="00D82098">
      <w:pPr>
        <w:pStyle w:val="HTMLPreformatted"/>
        <w:numPr>
          <w:ilvl w:val="0"/>
          <w:numId w:val="28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"status"</w:t>
      </w:r>
      <w:r>
        <w:rPr>
          <w:rStyle w:val="jsontag"/>
        </w:rPr>
        <w:t xml:space="preserve">: </w:t>
      </w:r>
      <w:r>
        <w:rPr>
          <w:rStyle w:val="jsonnumber"/>
        </w:rPr>
        <w:t>200</w:t>
      </w:r>
      <w:r>
        <w:rPr>
          <w:rStyle w:val="jsontag"/>
        </w:rPr>
        <w:t>,</w:t>
      </w:r>
    </w:p>
    <w:p w:rsidR="00D82098" w:rsidRDefault="00D82098" w:rsidP="00D82098">
      <w:pPr>
        <w:pStyle w:val="HTMLPreformatted"/>
        <w:numPr>
          <w:ilvl w:val="0"/>
          <w:numId w:val="28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 xml:space="preserve">: </w:t>
      </w:r>
      <w:r>
        <w:rPr>
          <w:rStyle w:val="jsonstring"/>
        </w:rPr>
        <w:t>"OK"</w:t>
      </w:r>
      <w:r>
        <w:rPr>
          <w:rStyle w:val="jsontag"/>
        </w:rPr>
        <w:t>,</w:t>
      </w:r>
    </w:p>
    <w:p w:rsidR="00D82098" w:rsidRDefault="00D82098" w:rsidP="00D82098">
      <w:pPr>
        <w:pStyle w:val="HTMLPreformatted"/>
        <w:numPr>
          <w:ilvl w:val="0"/>
          <w:numId w:val="28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"description"</w:t>
      </w:r>
      <w:r>
        <w:rPr>
          <w:rStyle w:val="jsontag"/>
        </w:rPr>
        <w:t xml:space="preserve">: </w:t>
      </w:r>
      <w:r>
        <w:rPr>
          <w:rStyle w:val="jsonstring"/>
        </w:rPr>
        <w:t>"Password set and Registration Completed successfully"</w:t>
      </w:r>
      <w:r>
        <w:rPr>
          <w:rStyle w:val="jsontag"/>
        </w:rPr>
        <w:t>,</w:t>
      </w:r>
    </w:p>
    <w:p w:rsidR="00D82098" w:rsidRDefault="00D82098" w:rsidP="00D82098">
      <w:pPr>
        <w:pStyle w:val="HTMLPreformatted"/>
        <w:numPr>
          <w:ilvl w:val="0"/>
          <w:numId w:val="28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"data"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  <w:r>
        <w:rPr>
          <w:rStyle w:val="jsontag"/>
        </w:rPr>
        <w:t>,</w:t>
      </w:r>
    </w:p>
    <w:p w:rsidR="00D82098" w:rsidRDefault="00D82098" w:rsidP="00D82098">
      <w:pPr>
        <w:pStyle w:val="HTMLPreformatted"/>
        <w:numPr>
          <w:ilvl w:val="0"/>
          <w:numId w:val="28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"link"</w:t>
      </w:r>
      <w:r>
        <w:rPr>
          <w:rStyle w:val="jsontag"/>
        </w:rPr>
        <w:t xml:space="preserve">: </w:t>
      </w:r>
      <w:r>
        <w:rPr>
          <w:rStyle w:val="jsonstring"/>
        </w:rPr>
        <w:t>"http://localhost/bedApp/V1.0/login/faculty"</w:t>
      </w:r>
    </w:p>
    <w:p w:rsidR="00D82098" w:rsidRDefault="00D82098" w:rsidP="00D82098">
      <w:pPr>
        <w:pStyle w:val="HTMLPreformatted"/>
        <w:numPr>
          <w:ilvl w:val="0"/>
          <w:numId w:val="28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6C53D7" w:rsidRDefault="006C53D7" w:rsidP="006C53D7">
      <w:pPr>
        <w:pStyle w:val="Heading5"/>
      </w:pPr>
      <w:proofErr w:type="gramStart"/>
      <w:r>
        <w:t>Or  -</w:t>
      </w:r>
      <w:proofErr w:type="gramEnd"/>
      <w:r>
        <w:t xml:space="preserve"> Unauthorized</w:t>
      </w:r>
    </w:p>
    <w:p w:rsidR="000527E8" w:rsidRDefault="000527E8" w:rsidP="000527E8">
      <w:pPr>
        <w:pStyle w:val="HTMLPreformatted"/>
        <w:numPr>
          <w:ilvl w:val="0"/>
          <w:numId w:val="27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0527E8" w:rsidRDefault="000527E8" w:rsidP="000527E8">
      <w:pPr>
        <w:pStyle w:val="HTMLPreformatted"/>
        <w:numPr>
          <w:ilvl w:val="0"/>
          <w:numId w:val="27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"status"</w:t>
      </w:r>
      <w:r>
        <w:rPr>
          <w:rStyle w:val="jsontag"/>
        </w:rPr>
        <w:t xml:space="preserve">: </w:t>
      </w:r>
      <w:r>
        <w:rPr>
          <w:rStyle w:val="jsonnumber"/>
        </w:rPr>
        <w:t>401</w:t>
      </w:r>
      <w:r>
        <w:rPr>
          <w:rStyle w:val="jsontag"/>
        </w:rPr>
        <w:t>,</w:t>
      </w:r>
    </w:p>
    <w:p w:rsidR="000527E8" w:rsidRDefault="000527E8" w:rsidP="000527E8">
      <w:pPr>
        <w:pStyle w:val="HTMLPreformatted"/>
        <w:numPr>
          <w:ilvl w:val="0"/>
          <w:numId w:val="27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 xml:space="preserve">: </w:t>
      </w:r>
      <w:r>
        <w:rPr>
          <w:rStyle w:val="jsonstring"/>
        </w:rPr>
        <w:t>"Unauthorized"</w:t>
      </w:r>
      <w:r>
        <w:rPr>
          <w:rStyle w:val="jsontag"/>
        </w:rPr>
        <w:t>,</w:t>
      </w:r>
    </w:p>
    <w:p w:rsidR="000527E8" w:rsidRDefault="000527E8" w:rsidP="000527E8">
      <w:pPr>
        <w:pStyle w:val="HTMLPreformatted"/>
        <w:numPr>
          <w:ilvl w:val="0"/>
          <w:numId w:val="27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"description"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"Dear Student , Pl. Check OTP or if OTP with more than 120 </w:t>
      </w:r>
      <w:proofErr w:type="spellStart"/>
      <w:r>
        <w:rPr>
          <w:rStyle w:val="jsonstring"/>
        </w:rPr>
        <w:t>minues</w:t>
      </w:r>
      <w:proofErr w:type="spellEnd"/>
      <w:r>
        <w:rPr>
          <w:rStyle w:val="jsonstring"/>
        </w:rPr>
        <w:t xml:space="preserve"> then try with resend OTP"</w:t>
      </w:r>
      <w:r>
        <w:rPr>
          <w:rStyle w:val="jsontag"/>
        </w:rPr>
        <w:t>,</w:t>
      </w:r>
    </w:p>
    <w:p w:rsidR="000527E8" w:rsidRDefault="000527E8" w:rsidP="000527E8">
      <w:pPr>
        <w:pStyle w:val="HTMLPreformatted"/>
        <w:numPr>
          <w:ilvl w:val="0"/>
          <w:numId w:val="27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"data"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  <w:r>
        <w:rPr>
          <w:rStyle w:val="jsontag"/>
        </w:rPr>
        <w:t>,</w:t>
      </w:r>
    </w:p>
    <w:p w:rsidR="000527E8" w:rsidRDefault="000527E8" w:rsidP="000527E8">
      <w:pPr>
        <w:pStyle w:val="HTMLPreformatted"/>
        <w:numPr>
          <w:ilvl w:val="0"/>
          <w:numId w:val="27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"link"</w:t>
      </w:r>
      <w:r>
        <w:rPr>
          <w:rStyle w:val="jsontag"/>
        </w:rPr>
        <w:t xml:space="preserve">: </w:t>
      </w:r>
      <w:r>
        <w:rPr>
          <w:rStyle w:val="jsonstring"/>
        </w:rPr>
        <w:t>"http://localhost/bedApp/V1.0/otp"</w:t>
      </w:r>
    </w:p>
    <w:p w:rsidR="000527E8" w:rsidRDefault="000527E8" w:rsidP="000527E8">
      <w:pPr>
        <w:pStyle w:val="HTMLPreformatted"/>
        <w:numPr>
          <w:ilvl w:val="0"/>
          <w:numId w:val="27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99472D" w:rsidRPr="00AD145F" w:rsidRDefault="0099472D" w:rsidP="00C608C2">
      <w:pPr>
        <w:pStyle w:val="BlockText"/>
        <w:jc w:val="center"/>
      </w:pPr>
      <w:r w:rsidRPr="003C1AFC">
        <w:t>Signup</w:t>
      </w:r>
      <w:r>
        <w:t xml:space="preserve">/ </w:t>
      </w:r>
      <w:proofErr w:type="spellStart"/>
      <w:r w:rsidRPr="0099472D">
        <w:t>resendOtp</w:t>
      </w:r>
      <w:proofErr w:type="spellEnd"/>
    </w:p>
    <w:p w:rsidR="0099472D" w:rsidRPr="0099472D" w:rsidRDefault="0099472D" w:rsidP="0099472D"/>
    <w:p w:rsidR="0085307D" w:rsidRPr="00411784" w:rsidRDefault="0085307D" w:rsidP="0085307D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 xml:space="preserve">URL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0C107A" w:rsidRPr="000C107A">
        <w:rPr>
          <w:sz w:val="24"/>
          <w:szCs w:val="24"/>
        </w:rPr>
        <w:t>http://localhost/bedApp/V1.0/signUp/resendOtp</w:t>
      </w:r>
    </w:p>
    <w:p w:rsidR="0085307D" w:rsidRPr="00411784" w:rsidRDefault="0085307D" w:rsidP="0085307D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POST</w:t>
      </w:r>
    </w:p>
    <w:p w:rsidR="0085307D" w:rsidRDefault="0085307D" w:rsidP="0085307D">
      <w:pPr>
        <w:pStyle w:val="Heading4"/>
        <w:spacing w:before="120" w:after="240"/>
        <w:ind w:left="90" w:right="75" w:firstLine="630"/>
        <w:rPr>
          <w:szCs w:val="24"/>
        </w:rPr>
      </w:pPr>
      <w:r w:rsidRPr="00411784">
        <w:rPr>
          <w:szCs w:val="24"/>
        </w:rPr>
        <w:t xml:space="preserve">Request Headers </w:t>
      </w:r>
      <w:r w:rsidRPr="00411784">
        <w:rPr>
          <w:szCs w:val="24"/>
        </w:rPr>
        <w:tab/>
        <w:t xml:space="preserve">: </w:t>
      </w:r>
    </w:p>
    <w:p w:rsidR="0085307D" w:rsidRPr="00411784" w:rsidRDefault="0085307D" w:rsidP="0085307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1</w:t>
      </w:r>
      <w:r w:rsidRPr="00411784">
        <w:rPr>
          <w:sz w:val="24"/>
          <w:szCs w:val="24"/>
        </w:rPr>
        <w:t xml:space="preserve">. </w:t>
      </w:r>
      <w:r w:rsidRPr="00411784">
        <w:rPr>
          <w:sz w:val="24"/>
          <w:szCs w:val="24"/>
        </w:rPr>
        <w:tab/>
        <w:t xml:space="preserve">Name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   Content-Type</w:t>
      </w:r>
      <w:r w:rsidRPr="00411784">
        <w:rPr>
          <w:sz w:val="24"/>
          <w:szCs w:val="24"/>
        </w:rPr>
        <w:tab/>
      </w:r>
    </w:p>
    <w:p w:rsidR="0085307D" w:rsidRPr="00411784" w:rsidRDefault="0085307D" w:rsidP="0085307D">
      <w:pPr>
        <w:rPr>
          <w:sz w:val="24"/>
          <w:szCs w:val="24"/>
        </w:rPr>
      </w:pP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  application/x-www-form-</w:t>
      </w:r>
      <w:proofErr w:type="spellStart"/>
      <w:r w:rsidRPr="00411784">
        <w:rPr>
          <w:sz w:val="24"/>
          <w:szCs w:val="24"/>
        </w:rPr>
        <w:t>urlencoded</w:t>
      </w:r>
      <w:proofErr w:type="spellEnd"/>
    </w:p>
    <w:p w:rsidR="0085307D" w:rsidRPr="00411784" w:rsidRDefault="0085307D" w:rsidP="0085307D">
      <w:pPr>
        <w:pStyle w:val="ListParagraph"/>
        <w:rPr>
          <w:sz w:val="24"/>
          <w:szCs w:val="24"/>
        </w:rPr>
      </w:pPr>
    </w:p>
    <w:p w:rsidR="0085307D" w:rsidRPr="00411784" w:rsidRDefault="0085307D" w:rsidP="0085307D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Body Parameters</w:t>
      </w:r>
      <w:r w:rsidRPr="00411784">
        <w:rPr>
          <w:sz w:val="24"/>
          <w:szCs w:val="24"/>
        </w:rPr>
        <w:tab/>
        <w:t>:</w:t>
      </w:r>
    </w:p>
    <w:p w:rsidR="0085307D" w:rsidRPr="00411784" w:rsidRDefault="0085307D" w:rsidP="0085307D">
      <w:pPr>
        <w:pStyle w:val="ListParagraph"/>
        <w:rPr>
          <w:sz w:val="24"/>
          <w:szCs w:val="24"/>
        </w:rPr>
      </w:pPr>
      <w:r w:rsidRPr="00ED1AEB">
        <w:rPr>
          <w:bCs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student</w:t>
      </w:r>
      <w:proofErr w:type="gramEnd"/>
      <w:r>
        <w:rPr>
          <w:sz w:val="24"/>
          <w:szCs w:val="24"/>
        </w:rPr>
        <w:t xml:space="preserve">  / faculty </w:t>
      </w:r>
      <w:r w:rsidRPr="0041178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- Required</w:t>
      </w:r>
    </w:p>
    <w:p w:rsidR="0085307D" w:rsidRDefault="0085307D" w:rsidP="0085307D">
      <w:pPr>
        <w:pStyle w:val="ListParagraph"/>
        <w:rPr>
          <w:sz w:val="24"/>
          <w:szCs w:val="24"/>
        </w:rPr>
      </w:pPr>
      <w:proofErr w:type="spellStart"/>
      <w:r w:rsidRPr="004E7C3A">
        <w:rPr>
          <w:szCs w:val="24"/>
        </w:rPr>
        <w:t>MobileNo</w:t>
      </w:r>
      <w:proofErr w:type="spellEnd"/>
      <w:r w:rsidRPr="004E7C3A">
        <w:rPr>
          <w:szCs w:val="24"/>
        </w:rPr>
        <w:tab/>
      </w:r>
      <w:r w:rsidRPr="004E7C3A">
        <w:rPr>
          <w:szCs w:val="24"/>
        </w:rPr>
        <w:tab/>
        <w:t>= (</w:t>
      </w:r>
      <w:proofErr w:type="spellStart"/>
      <w:r w:rsidRPr="004E7C3A">
        <w:rPr>
          <w:szCs w:val="24"/>
        </w:rPr>
        <w:t>int</w:t>
      </w:r>
      <w:proofErr w:type="spellEnd"/>
      <w:r w:rsidRPr="004E7C3A">
        <w:rPr>
          <w:szCs w:val="24"/>
        </w:rPr>
        <w:t xml:space="preserve"> max 10 digit) Mobile No </w:t>
      </w:r>
      <w:r w:rsidRPr="004E7C3A">
        <w:rPr>
          <w:szCs w:val="24"/>
        </w:rPr>
        <w:tab/>
        <w:t xml:space="preserve">– </w:t>
      </w:r>
      <w:r w:rsidRPr="004E7C3A">
        <w:rPr>
          <w:sz w:val="24"/>
          <w:szCs w:val="24"/>
        </w:rPr>
        <w:t>Required</w:t>
      </w:r>
    </w:p>
    <w:p w:rsidR="0085307D" w:rsidRPr="004E7C3A" w:rsidRDefault="0085307D" w:rsidP="0085307D">
      <w:pPr>
        <w:pStyle w:val="ListParagraph"/>
        <w:rPr>
          <w:sz w:val="24"/>
          <w:szCs w:val="24"/>
        </w:rPr>
      </w:pPr>
      <w:r w:rsidRPr="00ED1AEB">
        <w:rPr>
          <w:bCs/>
          <w:szCs w:val="24"/>
        </w:rPr>
        <w:lastRenderedPageBreak/>
        <w:t>OTP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4E7C3A">
        <w:rPr>
          <w:szCs w:val="24"/>
        </w:rPr>
        <w:t xml:space="preserve">= </w:t>
      </w:r>
      <w:r>
        <w:rPr>
          <w:szCs w:val="24"/>
        </w:rPr>
        <w:t>(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max 6</w:t>
      </w:r>
      <w:r w:rsidRPr="004E7C3A">
        <w:rPr>
          <w:szCs w:val="24"/>
        </w:rPr>
        <w:t xml:space="preserve"> digit) </w:t>
      </w:r>
      <w:r>
        <w:rPr>
          <w:szCs w:val="24"/>
        </w:rPr>
        <w:t xml:space="preserve">from </w:t>
      </w:r>
      <w:proofErr w:type="spellStart"/>
      <w:r>
        <w:rPr>
          <w:szCs w:val="24"/>
        </w:rPr>
        <w:t>sms</w:t>
      </w:r>
      <w:proofErr w:type="spellEnd"/>
      <w:r w:rsidRPr="004E7C3A">
        <w:rPr>
          <w:szCs w:val="24"/>
        </w:rPr>
        <w:t xml:space="preserve"> </w:t>
      </w:r>
      <w:r w:rsidRPr="004E7C3A">
        <w:rPr>
          <w:szCs w:val="24"/>
        </w:rPr>
        <w:tab/>
        <w:t xml:space="preserve">– </w:t>
      </w:r>
      <w:r w:rsidRPr="004E7C3A">
        <w:rPr>
          <w:sz w:val="24"/>
          <w:szCs w:val="24"/>
        </w:rPr>
        <w:t>Required</w:t>
      </w:r>
    </w:p>
    <w:p w:rsidR="0085307D" w:rsidRPr="00411784" w:rsidRDefault="0085307D" w:rsidP="0085307D">
      <w:pPr>
        <w:pStyle w:val="ListParagraph"/>
        <w:rPr>
          <w:sz w:val="24"/>
          <w:szCs w:val="24"/>
        </w:rPr>
      </w:pPr>
    </w:p>
    <w:p w:rsidR="0085307D" w:rsidRPr="00411784" w:rsidRDefault="0085307D" w:rsidP="0085307D">
      <w:pPr>
        <w:pStyle w:val="Heading4"/>
      </w:pPr>
      <w:r w:rsidRPr="00411784">
        <w:t>Example</w:t>
      </w:r>
    </w:p>
    <w:p w:rsidR="0085307D" w:rsidRDefault="008A36C6" w:rsidP="0085307D">
      <w:pPr>
        <w:pStyle w:val="Heading4"/>
        <w:rPr>
          <w:rFonts w:asciiTheme="minorHAnsi" w:hAnsiTheme="minorHAnsi"/>
          <w:bCs/>
          <w:color w:val="000000" w:themeColor="text1"/>
          <w:spacing w:val="0"/>
          <w:sz w:val="22"/>
          <w:szCs w:val="24"/>
        </w:rPr>
      </w:pPr>
      <w:r w:rsidRPr="008A36C6">
        <w:rPr>
          <w:rFonts w:asciiTheme="minorHAnsi" w:hAnsiTheme="minorHAnsi"/>
          <w:bCs/>
          <w:color w:val="000000" w:themeColor="text1"/>
          <w:spacing w:val="0"/>
          <w:sz w:val="22"/>
          <w:szCs w:val="24"/>
        </w:rPr>
        <w:t>Role=</w:t>
      </w:r>
      <w:proofErr w:type="spellStart"/>
      <w:r w:rsidRPr="008A36C6">
        <w:rPr>
          <w:rFonts w:asciiTheme="minorHAnsi" w:hAnsiTheme="minorHAnsi"/>
          <w:bCs/>
          <w:color w:val="000000" w:themeColor="text1"/>
          <w:spacing w:val="0"/>
          <w:sz w:val="22"/>
          <w:szCs w:val="24"/>
        </w:rPr>
        <w:t>student&amp;MobileNo</w:t>
      </w:r>
      <w:proofErr w:type="spellEnd"/>
      <w:r w:rsidRPr="008A36C6">
        <w:rPr>
          <w:rFonts w:asciiTheme="minorHAnsi" w:hAnsiTheme="minorHAnsi"/>
          <w:bCs/>
          <w:color w:val="000000" w:themeColor="text1"/>
          <w:spacing w:val="0"/>
          <w:sz w:val="22"/>
          <w:szCs w:val="24"/>
        </w:rPr>
        <w:t>=8989898989&amp;OTP=115133</w:t>
      </w:r>
    </w:p>
    <w:p w:rsidR="0085307D" w:rsidRDefault="0085307D" w:rsidP="0085307D">
      <w:pPr>
        <w:pStyle w:val="Heading4"/>
      </w:pPr>
      <w:r>
        <w:t>Response Body</w:t>
      </w:r>
    </w:p>
    <w:p w:rsidR="00E27A82" w:rsidRDefault="00E27A82" w:rsidP="00E27A82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E27A82" w:rsidRDefault="00E27A82" w:rsidP="00E27A82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"status"</w:t>
      </w:r>
      <w:r>
        <w:rPr>
          <w:rStyle w:val="jsontag"/>
        </w:rPr>
        <w:t xml:space="preserve">: </w:t>
      </w:r>
      <w:r>
        <w:rPr>
          <w:rStyle w:val="jsonnumber"/>
        </w:rPr>
        <w:t>200</w:t>
      </w:r>
      <w:r>
        <w:rPr>
          <w:rStyle w:val="jsontag"/>
        </w:rPr>
        <w:t>,</w:t>
      </w:r>
    </w:p>
    <w:p w:rsidR="00E27A82" w:rsidRDefault="00E27A82" w:rsidP="00E27A82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 xml:space="preserve">: </w:t>
      </w:r>
      <w:r>
        <w:rPr>
          <w:rStyle w:val="jsonstring"/>
        </w:rPr>
        <w:t>"OK"</w:t>
      </w:r>
      <w:r>
        <w:rPr>
          <w:rStyle w:val="jsontag"/>
        </w:rPr>
        <w:t>,</w:t>
      </w:r>
    </w:p>
    <w:p w:rsidR="00E27A82" w:rsidRDefault="00E27A82" w:rsidP="00E27A82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"description"</w:t>
      </w:r>
      <w:r>
        <w:rPr>
          <w:rStyle w:val="jsontag"/>
        </w:rPr>
        <w:t xml:space="preserve">: </w:t>
      </w:r>
      <w:r>
        <w:rPr>
          <w:rStyle w:val="jsonstring"/>
        </w:rPr>
        <w:t>"OTP is resend to the registered mobile number"</w:t>
      </w:r>
      <w:r>
        <w:rPr>
          <w:rStyle w:val="jsontag"/>
        </w:rPr>
        <w:t>,</w:t>
      </w:r>
    </w:p>
    <w:p w:rsidR="00E27A82" w:rsidRDefault="00E27A82" w:rsidP="00E27A82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"data"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  <w:r>
        <w:rPr>
          <w:rStyle w:val="jsontag"/>
        </w:rPr>
        <w:t>,</w:t>
      </w:r>
    </w:p>
    <w:p w:rsidR="00E27A82" w:rsidRDefault="00E27A82" w:rsidP="00E27A82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"link"</w:t>
      </w:r>
      <w:r>
        <w:rPr>
          <w:rStyle w:val="jsontag"/>
        </w:rPr>
        <w:t xml:space="preserve">: </w:t>
      </w:r>
      <w:r>
        <w:rPr>
          <w:rStyle w:val="jsonstring"/>
        </w:rPr>
        <w:t>"http://localhost/bedApp/V1.0/signUp/otp"</w:t>
      </w:r>
    </w:p>
    <w:p w:rsidR="00E27A82" w:rsidRDefault="00E27A82" w:rsidP="00E27A82">
      <w:pPr>
        <w:pStyle w:val="HTMLPreformatted"/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BE1067" w:rsidRDefault="00BE1067" w:rsidP="00B700AD">
      <w:pPr>
        <w:pStyle w:val="BlockText"/>
        <w:jc w:val="center"/>
      </w:pPr>
      <w:r w:rsidRPr="00AD145F">
        <w:t>Login</w:t>
      </w:r>
    </w:p>
    <w:p w:rsidR="00BE1067" w:rsidRDefault="00BE1067" w:rsidP="00BE1067"/>
    <w:p w:rsidR="00BE1067" w:rsidRDefault="00BE1067" w:rsidP="00BE1067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 xml:space="preserve">URL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hyperlink r:id="rId12" w:history="1">
        <w:r w:rsidRPr="0031218B">
          <w:rPr>
            <w:rStyle w:val="Hyperlink"/>
            <w:sz w:val="24"/>
            <w:szCs w:val="24"/>
          </w:rPr>
          <w:t>http://localhost/bedApp/V1.0/login/student</w:t>
        </w:r>
      </w:hyperlink>
    </w:p>
    <w:p w:rsidR="00BE1067" w:rsidRPr="00411784" w:rsidRDefault="00BE1067" w:rsidP="00BE1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8761F">
        <w:rPr>
          <w:sz w:val="24"/>
          <w:szCs w:val="24"/>
        </w:rPr>
        <w:t>http://localhost/bedApp/V1.0/login</w:t>
      </w:r>
      <w:r>
        <w:rPr>
          <w:sz w:val="24"/>
          <w:szCs w:val="24"/>
        </w:rPr>
        <w:t>/faculty</w:t>
      </w:r>
    </w:p>
    <w:p w:rsidR="00BE1067" w:rsidRPr="00411784" w:rsidRDefault="00BE1067" w:rsidP="00BE1067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POST</w:t>
      </w:r>
    </w:p>
    <w:p w:rsidR="00BE1067" w:rsidRDefault="00BE1067" w:rsidP="00BE1067">
      <w:pPr>
        <w:pStyle w:val="Heading4"/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</w:p>
    <w:p w:rsidR="00BE1067" w:rsidRPr="00411784" w:rsidRDefault="00F83193" w:rsidP="00BE10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1</w:t>
      </w:r>
      <w:r w:rsidR="00BE1067" w:rsidRPr="00411784">
        <w:rPr>
          <w:sz w:val="24"/>
          <w:szCs w:val="24"/>
        </w:rPr>
        <w:t xml:space="preserve">. </w:t>
      </w:r>
      <w:r w:rsidR="00BE1067" w:rsidRPr="00411784">
        <w:rPr>
          <w:sz w:val="24"/>
          <w:szCs w:val="24"/>
        </w:rPr>
        <w:tab/>
        <w:t xml:space="preserve">Name </w:t>
      </w:r>
      <w:r w:rsidR="00BE1067" w:rsidRPr="00411784">
        <w:rPr>
          <w:sz w:val="24"/>
          <w:szCs w:val="24"/>
        </w:rPr>
        <w:tab/>
      </w:r>
      <w:r w:rsidR="00BE1067" w:rsidRPr="00411784">
        <w:rPr>
          <w:sz w:val="24"/>
          <w:szCs w:val="24"/>
        </w:rPr>
        <w:tab/>
        <w:t>:   Content-Type</w:t>
      </w:r>
      <w:r w:rsidR="00BE1067" w:rsidRPr="00411784">
        <w:rPr>
          <w:sz w:val="24"/>
          <w:szCs w:val="24"/>
        </w:rPr>
        <w:tab/>
      </w:r>
    </w:p>
    <w:p w:rsidR="00BE1067" w:rsidRPr="00411784" w:rsidRDefault="00BE1067" w:rsidP="00BE1067">
      <w:pPr>
        <w:rPr>
          <w:sz w:val="24"/>
          <w:szCs w:val="24"/>
        </w:rPr>
      </w:pP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  application/x-www-form-</w:t>
      </w:r>
      <w:proofErr w:type="spellStart"/>
      <w:r w:rsidRPr="00411784">
        <w:rPr>
          <w:sz w:val="24"/>
          <w:szCs w:val="24"/>
        </w:rPr>
        <w:t>urlencoded</w:t>
      </w:r>
      <w:proofErr w:type="spellEnd"/>
    </w:p>
    <w:p w:rsidR="00BE1067" w:rsidRPr="00411784" w:rsidRDefault="00BE1067" w:rsidP="00BE1067">
      <w:pPr>
        <w:pStyle w:val="ListParagraph"/>
        <w:rPr>
          <w:sz w:val="24"/>
          <w:szCs w:val="24"/>
        </w:rPr>
      </w:pPr>
    </w:p>
    <w:p w:rsidR="00BE1067" w:rsidRPr="00411784" w:rsidRDefault="00BE1067" w:rsidP="00BE1067">
      <w:pPr>
        <w:pStyle w:val="Heading4"/>
      </w:pPr>
      <w:r w:rsidRPr="00411784">
        <w:t>Body Parameters</w:t>
      </w:r>
      <w:r w:rsidRPr="00411784">
        <w:tab/>
        <w:t>:</w:t>
      </w:r>
    </w:p>
    <w:p w:rsidR="00D76914" w:rsidRDefault="00D76914" w:rsidP="00D76914">
      <w:pPr>
        <w:pStyle w:val="ListParagraph"/>
        <w:rPr>
          <w:sz w:val="24"/>
          <w:szCs w:val="24"/>
        </w:rPr>
      </w:pPr>
      <w:proofErr w:type="spellStart"/>
      <w:r w:rsidRPr="004E7C3A">
        <w:rPr>
          <w:szCs w:val="24"/>
        </w:rPr>
        <w:t>MobileNo</w:t>
      </w:r>
      <w:proofErr w:type="spellEnd"/>
      <w:r w:rsidRPr="004E7C3A">
        <w:rPr>
          <w:szCs w:val="24"/>
        </w:rPr>
        <w:tab/>
      </w:r>
      <w:r w:rsidRPr="004E7C3A">
        <w:rPr>
          <w:szCs w:val="24"/>
        </w:rPr>
        <w:tab/>
        <w:t>= (</w:t>
      </w:r>
      <w:proofErr w:type="spellStart"/>
      <w:r w:rsidRPr="004E7C3A">
        <w:rPr>
          <w:szCs w:val="24"/>
        </w:rPr>
        <w:t>int</w:t>
      </w:r>
      <w:proofErr w:type="spellEnd"/>
      <w:r w:rsidRPr="004E7C3A">
        <w:rPr>
          <w:szCs w:val="24"/>
        </w:rPr>
        <w:t xml:space="preserve"> max 10 digit) Mobile No </w:t>
      </w:r>
      <w:r w:rsidRPr="004E7C3A">
        <w:rPr>
          <w:szCs w:val="24"/>
        </w:rPr>
        <w:tab/>
        <w:t xml:space="preserve">– </w:t>
      </w:r>
      <w:r w:rsidRPr="004E7C3A">
        <w:rPr>
          <w:sz w:val="24"/>
          <w:szCs w:val="24"/>
        </w:rPr>
        <w:t>Required</w:t>
      </w:r>
    </w:p>
    <w:p w:rsidR="00775431" w:rsidRDefault="00775431" w:rsidP="00775431">
      <w:pPr>
        <w:pStyle w:val="ListParagraph"/>
        <w:rPr>
          <w:sz w:val="24"/>
          <w:szCs w:val="24"/>
        </w:rPr>
      </w:pPr>
      <w:proofErr w:type="spellStart"/>
      <w:r w:rsidRPr="00ED1AEB">
        <w:rPr>
          <w:bCs/>
          <w:szCs w:val="24"/>
        </w:rPr>
        <w:t>PassWord</w:t>
      </w:r>
      <w:proofErr w:type="spellEnd"/>
      <w:r>
        <w:rPr>
          <w:szCs w:val="24"/>
        </w:rPr>
        <w:tab/>
      </w:r>
      <w:r>
        <w:rPr>
          <w:szCs w:val="24"/>
        </w:rPr>
        <w:tab/>
      </w:r>
      <w:proofErr w:type="gramStart"/>
      <w:r>
        <w:rPr>
          <w:szCs w:val="24"/>
        </w:rPr>
        <w:t xml:space="preserve">=  </w:t>
      </w:r>
      <w:r w:rsidR="00F0553A">
        <w:rPr>
          <w:szCs w:val="24"/>
        </w:rPr>
        <w:t>password</w:t>
      </w:r>
      <w:proofErr w:type="gramEnd"/>
      <w:r w:rsidR="00F0553A">
        <w:rPr>
          <w:szCs w:val="24"/>
        </w:rPr>
        <w:t xml:space="preserve"> </w:t>
      </w:r>
      <w:r>
        <w:rPr>
          <w:szCs w:val="24"/>
        </w:rPr>
        <w:tab/>
      </w:r>
      <w:r w:rsidR="00687D3F">
        <w:rPr>
          <w:szCs w:val="24"/>
        </w:rPr>
        <w:tab/>
      </w:r>
      <w:r>
        <w:rPr>
          <w:szCs w:val="24"/>
        </w:rPr>
        <w:tab/>
        <w:t xml:space="preserve">- </w:t>
      </w:r>
      <w:r>
        <w:rPr>
          <w:sz w:val="24"/>
          <w:szCs w:val="24"/>
        </w:rPr>
        <w:t>Required</w:t>
      </w:r>
    </w:p>
    <w:p w:rsidR="00BE1067" w:rsidRPr="00411784" w:rsidRDefault="00BE1067" w:rsidP="00BE1067">
      <w:pPr>
        <w:pStyle w:val="ListParagraph"/>
        <w:rPr>
          <w:sz w:val="24"/>
          <w:szCs w:val="24"/>
        </w:rPr>
      </w:pPr>
    </w:p>
    <w:p w:rsidR="00BE1067" w:rsidRPr="00411784" w:rsidRDefault="00BE1067" w:rsidP="00BE1067">
      <w:pPr>
        <w:pStyle w:val="Heading4"/>
      </w:pPr>
      <w:r w:rsidRPr="00411784">
        <w:t>Example</w:t>
      </w:r>
    </w:p>
    <w:p w:rsidR="00BE1067" w:rsidRDefault="00F0553A" w:rsidP="00BE1067">
      <w:pPr>
        <w:ind w:left="2160" w:firstLine="720"/>
      </w:pPr>
      <w:proofErr w:type="spellStart"/>
      <w:r w:rsidRPr="004E7C3A">
        <w:rPr>
          <w:szCs w:val="24"/>
        </w:rPr>
        <w:t>MobileNo</w:t>
      </w:r>
      <w:proofErr w:type="spellEnd"/>
      <w:r w:rsidRPr="00665674">
        <w:rPr>
          <w:sz w:val="24"/>
          <w:szCs w:val="24"/>
        </w:rPr>
        <w:t xml:space="preserve"> </w:t>
      </w:r>
      <w:r w:rsidR="00BE1067" w:rsidRPr="00665674">
        <w:rPr>
          <w:sz w:val="24"/>
          <w:szCs w:val="24"/>
        </w:rPr>
        <w:t>=</w:t>
      </w:r>
      <w:r>
        <w:rPr>
          <w:sz w:val="24"/>
          <w:szCs w:val="24"/>
        </w:rPr>
        <w:t>9725487865</w:t>
      </w:r>
      <w:r w:rsidR="00BE1067" w:rsidRPr="00665674">
        <w:rPr>
          <w:sz w:val="24"/>
          <w:szCs w:val="24"/>
        </w:rPr>
        <w:t>&amp;</w:t>
      </w:r>
      <w:r w:rsidRPr="00F0553A">
        <w:rPr>
          <w:bCs/>
          <w:szCs w:val="24"/>
        </w:rPr>
        <w:t xml:space="preserve"> </w:t>
      </w:r>
      <w:proofErr w:type="spellStart"/>
      <w:r w:rsidRPr="00ED1AEB">
        <w:rPr>
          <w:bCs/>
          <w:szCs w:val="24"/>
        </w:rPr>
        <w:t>PassWord</w:t>
      </w:r>
      <w:proofErr w:type="spellEnd"/>
      <w:r w:rsidRPr="00665674">
        <w:rPr>
          <w:sz w:val="24"/>
          <w:szCs w:val="24"/>
        </w:rPr>
        <w:t xml:space="preserve"> </w:t>
      </w:r>
      <w:r w:rsidR="00BE1067" w:rsidRPr="00665674">
        <w:rPr>
          <w:sz w:val="24"/>
          <w:szCs w:val="24"/>
        </w:rPr>
        <w:t>=</w:t>
      </w:r>
      <w:r>
        <w:rPr>
          <w:sz w:val="24"/>
          <w:szCs w:val="24"/>
        </w:rPr>
        <w:t>test1</w:t>
      </w:r>
    </w:p>
    <w:p w:rsidR="00BE1067" w:rsidRDefault="00BE1067" w:rsidP="00BE1067">
      <w:pPr>
        <w:pStyle w:val="Heading4"/>
      </w:pPr>
      <w:r>
        <w:t>Response Body</w:t>
      </w:r>
    </w:p>
    <w:p w:rsidR="00BE1067" w:rsidRPr="00D43C5A" w:rsidRDefault="00BE1067" w:rsidP="00BE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{</w:t>
      </w:r>
    </w:p>
    <w:p w:rsidR="00BE1067" w:rsidRPr="00D43C5A" w:rsidRDefault="00BE1067" w:rsidP="00BE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 xml:space="preserve">    "</w:t>
      </w:r>
      <w:proofErr w:type="gramStart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status</w:t>
      </w:r>
      <w:proofErr w:type="gramEnd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": 200,</w:t>
      </w:r>
    </w:p>
    <w:p w:rsidR="00BE1067" w:rsidRPr="00D43C5A" w:rsidRDefault="00BE1067" w:rsidP="00BE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 xml:space="preserve">    "</w:t>
      </w:r>
      <w:proofErr w:type="gramStart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message</w:t>
      </w:r>
      <w:proofErr w:type="gramEnd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": "OK",</w:t>
      </w:r>
    </w:p>
    <w:p w:rsidR="00BE1067" w:rsidRPr="00D43C5A" w:rsidRDefault="00BE1067" w:rsidP="00BE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 xml:space="preserve">    "</w:t>
      </w:r>
      <w:proofErr w:type="gramStart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description</w:t>
      </w:r>
      <w:proofErr w:type="gramEnd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 xml:space="preserve">": "login </w:t>
      </w:r>
      <w:proofErr w:type="spellStart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successfull</w:t>
      </w:r>
      <w:proofErr w:type="spellEnd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",</w:t>
      </w:r>
    </w:p>
    <w:p w:rsidR="00BE1067" w:rsidRPr="00D43C5A" w:rsidRDefault="00BE1067" w:rsidP="00BE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 xml:space="preserve">    "</w:t>
      </w:r>
      <w:proofErr w:type="gramStart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data</w:t>
      </w:r>
      <w:proofErr w:type="gramEnd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": {</w:t>
      </w:r>
    </w:p>
    <w:p w:rsidR="00BE1067" w:rsidRPr="00D43C5A" w:rsidRDefault="00BE1067" w:rsidP="00BE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lastRenderedPageBreak/>
        <w:tab/>
      </w: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 xml:space="preserve">        "</w:t>
      </w:r>
      <w:proofErr w:type="spellStart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AccessToken</w:t>
      </w:r>
      <w:proofErr w:type="spellEnd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": "227bc538fca483e6f11d7c9878020fc1",</w:t>
      </w:r>
    </w:p>
    <w:p w:rsidR="00BE1067" w:rsidRPr="00D43C5A" w:rsidRDefault="00BE1067" w:rsidP="00BE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 xml:space="preserve">        "</w:t>
      </w:r>
      <w:proofErr w:type="spellStart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UserID</w:t>
      </w:r>
      <w:proofErr w:type="spellEnd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": "</w:t>
      </w:r>
      <w:proofErr w:type="spellStart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gbs</w:t>
      </w:r>
      <w:proofErr w:type="spellEnd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"</w:t>
      </w:r>
    </w:p>
    <w:p w:rsidR="00BE1067" w:rsidRPr="00D43C5A" w:rsidRDefault="00BE1067" w:rsidP="00BE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 xml:space="preserve">    },</w:t>
      </w:r>
    </w:p>
    <w:p w:rsidR="00BE1067" w:rsidRPr="00D43C5A" w:rsidRDefault="00BE1067" w:rsidP="00BE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 xml:space="preserve">    "</w:t>
      </w:r>
      <w:proofErr w:type="gramStart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link</w:t>
      </w:r>
      <w:proofErr w:type="gramEnd"/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": null</w:t>
      </w:r>
    </w:p>
    <w:p w:rsidR="00BE1067" w:rsidRPr="00D43C5A" w:rsidRDefault="00BE1067" w:rsidP="00BE1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ab/>
      </w:r>
      <w:r w:rsidRPr="00D43C5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}</w:t>
      </w:r>
    </w:p>
    <w:p w:rsidR="00DD7696" w:rsidRDefault="00DD7696" w:rsidP="00AD145F">
      <w:pPr>
        <w:pStyle w:val="Heading1"/>
      </w:pPr>
    </w:p>
    <w:p w:rsidR="00DD7696" w:rsidRDefault="00DD7696" w:rsidP="00AD145F">
      <w:pPr>
        <w:pStyle w:val="Heading1"/>
      </w:pPr>
    </w:p>
    <w:p w:rsidR="00E1777A" w:rsidRPr="00600A86" w:rsidRDefault="00571752" w:rsidP="00DE35C7">
      <w:pPr>
        <w:pStyle w:val="BlockText"/>
        <w:jc w:val="center"/>
      </w:pPr>
      <w:r w:rsidRPr="00600A86">
        <w:t>Profile Update</w:t>
      </w:r>
      <w:r w:rsidR="00134386" w:rsidRPr="00600A86">
        <w:t>/GET profile data to show</w:t>
      </w:r>
    </w:p>
    <w:p w:rsidR="00E1777A" w:rsidRDefault="00E1777A" w:rsidP="00E1777A"/>
    <w:p w:rsidR="004B4DDC" w:rsidRDefault="00E1777A" w:rsidP="00E1777A">
      <w:pPr>
        <w:pStyle w:val="ListParagraph"/>
      </w:pPr>
      <w:r w:rsidRPr="00411784">
        <w:rPr>
          <w:sz w:val="24"/>
          <w:szCs w:val="24"/>
        </w:rPr>
        <w:t xml:space="preserve">URL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hyperlink r:id="rId13" w:history="1">
        <w:r w:rsidR="004B4DDC" w:rsidRPr="003A7721">
          <w:rPr>
            <w:rStyle w:val="Hyperlink"/>
          </w:rPr>
          <w:t>http://localhost/bedApp/V1.0/facultyProfile/get</w:t>
        </w:r>
      </w:hyperlink>
    </w:p>
    <w:p w:rsidR="00E1777A" w:rsidRPr="00411784" w:rsidRDefault="004B4DDC" w:rsidP="00E177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http://localhost/bedApp/V1.0/studentProfile/get</w:t>
      </w:r>
      <w:r w:rsidR="00E1777A">
        <w:rPr>
          <w:sz w:val="24"/>
          <w:szCs w:val="24"/>
        </w:rPr>
        <w:tab/>
      </w:r>
      <w:r w:rsidR="00E1777A">
        <w:rPr>
          <w:sz w:val="24"/>
          <w:szCs w:val="24"/>
        </w:rPr>
        <w:tab/>
      </w:r>
    </w:p>
    <w:p w:rsidR="00E1777A" w:rsidRPr="00411784" w:rsidRDefault="00E1777A" w:rsidP="00E1777A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1F185E">
        <w:rPr>
          <w:sz w:val="24"/>
          <w:szCs w:val="24"/>
        </w:rPr>
        <w:t>GET</w:t>
      </w:r>
    </w:p>
    <w:p w:rsidR="00E1777A" w:rsidRDefault="00E1777A" w:rsidP="00E1777A">
      <w:pPr>
        <w:pStyle w:val="Heading4"/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</w:p>
    <w:p w:rsidR="00E1777A" w:rsidRPr="00411784" w:rsidRDefault="00E1777A" w:rsidP="00E1777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1</w:t>
      </w:r>
      <w:r w:rsidRPr="00411784">
        <w:rPr>
          <w:sz w:val="24"/>
          <w:szCs w:val="24"/>
        </w:rPr>
        <w:t xml:space="preserve">. </w:t>
      </w:r>
      <w:r w:rsidRPr="00411784">
        <w:rPr>
          <w:sz w:val="24"/>
          <w:szCs w:val="24"/>
        </w:rPr>
        <w:tab/>
        <w:t xml:space="preserve">Name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 </w:t>
      </w:r>
      <w:r w:rsidR="00845631">
        <w:t>Authorization</w:t>
      </w:r>
      <w:r w:rsidRPr="00411784">
        <w:rPr>
          <w:sz w:val="24"/>
          <w:szCs w:val="24"/>
        </w:rPr>
        <w:tab/>
      </w:r>
    </w:p>
    <w:p w:rsidR="00E1777A" w:rsidRPr="00411784" w:rsidRDefault="00E1777A" w:rsidP="00845631">
      <w:pPr>
        <w:rPr>
          <w:sz w:val="24"/>
          <w:szCs w:val="24"/>
        </w:rPr>
      </w:pP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 w:rsidR="00845631">
        <w:t>Bearer 3c0111425376f91c9102709b5c222900</w:t>
      </w:r>
    </w:p>
    <w:p w:rsidR="00E1777A" w:rsidRDefault="00E1777A" w:rsidP="00845631">
      <w:pPr>
        <w:pStyle w:val="Heading4"/>
        <w:rPr>
          <w:szCs w:val="24"/>
        </w:rPr>
      </w:pPr>
      <w:r w:rsidRPr="00411784">
        <w:t>Body Parameters</w:t>
      </w:r>
      <w:r w:rsidRPr="00411784">
        <w:tab/>
        <w:t>:</w:t>
      </w:r>
    </w:p>
    <w:p w:rsidR="00E1777A" w:rsidRPr="00411784" w:rsidRDefault="00DE183F" w:rsidP="00E177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Null</w:t>
      </w:r>
    </w:p>
    <w:p w:rsidR="00E1777A" w:rsidRDefault="00E1777A" w:rsidP="00264DEA">
      <w:pPr>
        <w:pStyle w:val="Heading4"/>
      </w:pPr>
      <w:r w:rsidRPr="00411784">
        <w:t>Example</w:t>
      </w:r>
    </w:p>
    <w:p w:rsidR="00E1777A" w:rsidRDefault="00E1777A" w:rsidP="00CE0801">
      <w:pPr>
        <w:pStyle w:val="Heading4"/>
        <w:rPr>
          <w:rFonts w:asciiTheme="minorHAnsi" w:hAnsiTheme="minorHAnsi"/>
          <w:b w:val="0"/>
          <w:color w:val="000000" w:themeColor="text1"/>
          <w:spacing w:val="0"/>
          <w:sz w:val="22"/>
          <w:szCs w:val="20"/>
        </w:rPr>
      </w:pPr>
      <w:r>
        <w:t>Response Body</w:t>
      </w:r>
    </w:p>
    <w:p w:rsidR="00CE0801" w:rsidRDefault="00CE0801" w:rsidP="00CE0801"/>
    <w:p w:rsidR="00CE0801" w:rsidRPr="00CE0801" w:rsidRDefault="00CE0801" w:rsidP="00CE0801">
      <w:r>
        <w:rPr>
          <w:rFonts w:ascii="Calibri" w:hAnsi="Calibri" w:cs="Calibri"/>
          <w:color w:val="000000"/>
          <w:sz w:val="20"/>
        </w:rPr>
        <w:t>{ "status": 200, "message": "OK", "description": "got Data successfully", "data": { "</w:t>
      </w:r>
      <w:proofErr w:type="spellStart"/>
      <w:r>
        <w:rPr>
          <w:rFonts w:ascii="Calibri" w:hAnsi="Calibri" w:cs="Calibri"/>
          <w:color w:val="000000"/>
          <w:sz w:val="20"/>
        </w:rPr>
        <w:t>rowData</w:t>
      </w:r>
      <w:proofErr w:type="spellEnd"/>
      <w:r>
        <w:rPr>
          <w:rFonts w:ascii="Calibri" w:hAnsi="Calibri" w:cs="Calibri"/>
          <w:color w:val="000000"/>
          <w:sz w:val="20"/>
        </w:rPr>
        <w:t>": { "Photo": null, "</w:t>
      </w:r>
      <w:proofErr w:type="spellStart"/>
      <w:r>
        <w:rPr>
          <w:rFonts w:ascii="Calibri" w:hAnsi="Calibri" w:cs="Calibri"/>
          <w:color w:val="000000"/>
          <w:sz w:val="20"/>
        </w:rPr>
        <w:t>facultyID</w:t>
      </w:r>
      <w:proofErr w:type="spellEnd"/>
      <w:r>
        <w:rPr>
          <w:rFonts w:ascii="Calibri" w:hAnsi="Calibri" w:cs="Calibri"/>
          <w:color w:val="000000"/>
          <w:sz w:val="20"/>
        </w:rPr>
        <w:t>": null, "Department": null, "Designation": null, "Qualification": null, "</w:t>
      </w:r>
      <w:proofErr w:type="spellStart"/>
      <w:r>
        <w:rPr>
          <w:rFonts w:ascii="Calibri" w:hAnsi="Calibri" w:cs="Calibri"/>
          <w:color w:val="000000"/>
          <w:sz w:val="20"/>
        </w:rPr>
        <w:t>DateOfjoining</w:t>
      </w:r>
      <w:proofErr w:type="spellEnd"/>
      <w:r>
        <w:rPr>
          <w:rFonts w:ascii="Calibri" w:hAnsi="Calibri" w:cs="Calibri"/>
          <w:color w:val="000000"/>
          <w:sz w:val="20"/>
        </w:rPr>
        <w:t>": null, "Mobile": "9788223359", "Name": "</w:t>
      </w:r>
      <w:proofErr w:type="spellStart"/>
      <w:r>
        <w:rPr>
          <w:rFonts w:ascii="Calibri" w:hAnsi="Calibri" w:cs="Calibri"/>
          <w:color w:val="000000"/>
          <w:sz w:val="20"/>
        </w:rPr>
        <w:t>gunabalans</w:t>
      </w:r>
      <w:proofErr w:type="spellEnd"/>
      <w:r>
        <w:rPr>
          <w:rFonts w:ascii="Calibri" w:hAnsi="Calibri" w:cs="Calibri"/>
          <w:color w:val="000000"/>
          <w:sz w:val="20"/>
        </w:rPr>
        <w:t>", "Email": "gunabalans@gmail.com", "Gender": null, "</w:t>
      </w:r>
      <w:proofErr w:type="spellStart"/>
      <w:r>
        <w:rPr>
          <w:rFonts w:ascii="Calibri" w:hAnsi="Calibri" w:cs="Calibri"/>
          <w:color w:val="000000"/>
          <w:sz w:val="20"/>
        </w:rPr>
        <w:t>MaritusStatus</w:t>
      </w:r>
      <w:proofErr w:type="spellEnd"/>
      <w:r>
        <w:rPr>
          <w:rFonts w:ascii="Calibri" w:hAnsi="Calibri" w:cs="Calibri"/>
          <w:color w:val="000000"/>
          <w:sz w:val="20"/>
        </w:rPr>
        <w:t>": null, "</w:t>
      </w:r>
      <w:proofErr w:type="spellStart"/>
      <w:r>
        <w:rPr>
          <w:rFonts w:ascii="Calibri" w:hAnsi="Calibri" w:cs="Calibri"/>
          <w:color w:val="000000"/>
          <w:sz w:val="20"/>
        </w:rPr>
        <w:t>TempAddress</w:t>
      </w:r>
      <w:proofErr w:type="spellEnd"/>
      <w:r>
        <w:rPr>
          <w:rFonts w:ascii="Calibri" w:hAnsi="Calibri" w:cs="Calibri"/>
          <w:color w:val="000000"/>
          <w:sz w:val="20"/>
        </w:rPr>
        <w:t>": null, "</w:t>
      </w:r>
      <w:proofErr w:type="spellStart"/>
      <w:r>
        <w:rPr>
          <w:rFonts w:ascii="Calibri" w:hAnsi="Calibri" w:cs="Calibri"/>
          <w:color w:val="000000"/>
          <w:sz w:val="20"/>
        </w:rPr>
        <w:t>PerAddress</w:t>
      </w:r>
      <w:proofErr w:type="spellEnd"/>
      <w:r>
        <w:rPr>
          <w:rFonts w:ascii="Calibri" w:hAnsi="Calibri" w:cs="Calibri"/>
          <w:color w:val="000000"/>
          <w:sz w:val="20"/>
        </w:rPr>
        <w:t>": null, "BOB": null, "</w:t>
      </w:r>
      <w:proofErr w:type="spellStart"/>
      <w:r>
        <w:rPr>
          <w:rFonts w:ascii="Calibri" w:hAnsi="Calibri" w:cs="Calibri"/>
          <w:color w:val="000000"/>
          <w:sz w:val="20"/>
        </w:rPr>
        <w:t>AadharNo</w:t>
      </w:r>
      <w:proofErr w:type="spellEnd"/>
      <w:r>
        <w:rPr>
          <w:rFonts w:ascii="Calibri" w:hAnsi="Calibri" w:cs="Calibri"/>
          <w:color w:val="000000"/>
          <w:sz w:val="20"/>
        </w:rPr>
        <w:t>": null } }, "link": null }</w:t>
      </w:r>
    </w:p>
    <w:p w:rsidR="00E1777A" w:rsidRDefault="00E1777A" w:rsidP="00E1777A">
      <w:pPr>
        <w:pStyle w:val="Heading1"/>
      </w:pPr>
    </w:p>
    <w:p w:rsidR="00F10926" w:rsidRDefault="00F10926" w:rsidP="00F10926">
      <w:pPr>
        <w:pStyle w:val="Heading1"/>
      </w:pPr>
    </w:p>
    <w:p w:rsidR="00F10926" w:rsidRDefault="00F10926" w:rsidP="00926674">
      <w:pPr>
        <w:pStyle w:val="BlockText"/>
        <w:jc w:val="center"/>
      </w:pPr>
      <w:r>
        <w:t>Profile Update</w:t>
      </w:r>
    </w:p>
    <w:p w:rsidR="00F10926" w:rsidRDefault="00F10926" w:rsidP="00F10926"/>
    <w:p w:rsidR="00F10926" w:rsidRDefault="00F10926" w:rsidP="00F10926">
      <w:pPr>
        <w:pStyle w:val="ListParagraph"/>
      </w:pPr>
      <w:r w:rsidRPr="00411784">
        <w:rPr>
          <w:sz w:val="24"/>
          <w:szCs w:val="24"/>
        </w:rPr>
        <w:t xml:space="preserve">URL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hyperlink r:id="rId14" w:tgtFrame="_blank" w:history="1">
        <w:r w:rsidR="00955939">
          <w:rPr>
            <w:rStyle w:val="Hyperlink"/>
            <w:rFonts w:ascii="Arial" w:hAnsi="Arial" w:cs="Arial"/>
            <w:sz w:val="16"/>
            <w:szCs w:val="16"/>
          </w:rPr>
          <w:t>http://localhost/bedApp/V1.0/facultyProfile/update</w:t>
        </w:r>
      </w:hyperlink>
    </w:p>
    <w:p w:rsidR="00F10926" w:rsidRPr="00411784" w:rsidRDefault="000D64A5" w:rsidP="00955939">
      <w:pPr>
        <w:pStyle w:val="ListParagraph"/>
        <w:ind w:left="3600" w:firstLine="720"/>
        <w:rPr>
          <w:sz w:val="24"/>
          <w:szCs w:val="24"/>
        </w:rPr>
      </w:pPr>
      <w:hyperlink r:id="rId15" w:history="1">
        <w:r w:rsidR="00101C32" w:rsidRPr="003A7721">
          <w:rPr>
            <w:rStyle w:val="Hyperlink"/>
            <w:rFonts w:ascii="Arial" w:hAnsi="Arial" w:cs="Arial"/>
            <w:sz w:val="16"/>
            <w:szCs w:val="16"/>
          </w:rPr>
          <w:t>http://localhost/bedApp/V1.0/studentProfile/update</w:t>
        </w:r>
      </w:hyperlink>
      <w:r w:rsidR="00F10926">
        <w:rPr>
          <w:sz w:val="24"/>
          <w:szCs w:val="24"/>
        </w:rPr>
        <w:tab/>
      </w:r>
      <w:r w:rsidR="00F10926">
        <w:rPr>
          <w:sz w:val="24"/>
          <w:szCs w:val="24"/>
        </w:rPr>
        <w:tab/>
      </w:r>
    </w:p>
    <w:p w:rsidR="00F10926" w:rsidRPr="00411784" w:rsidRDefault="00F10926" w:rsidP="00F10926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101C32">
        <w:rPr>
          <w:sz w:val="24"/>
          <w:szCs w:val="24"/>
        </w:rPr>
        <w:t>POST</w:t>
      </w:r>
    </w:p>
    <w:p w:rsidR="00F10926" w:rsidRDefault="00F10926" w:rsidP="00F10926">
      <w:pPr>
        <w:pStyle w:val="Heading4"/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</w:p>
    <w:p w:rsidR="00F10926" w:rsidRPr="00411784" w:rsidRDefault="00F10926" w:rsidP="00F1092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1</w:t>
      </w:r>
      <w:r w:rsidRPr="00411784">
        <w:rPr>
          <w:sz w:val="24"/>
          <w:szCs w:val="24"/>
        </w:rPr>
        <w:t xml:space="preserve">. </w:t>
      </w:r>
      <w:r w:rsidRPr="00411784">
        <w:rPr>
          <w:sz w:val="24"/>
          <w:szCs w:val="24"/>
        </w:rPr>
        <w:tab/>
        <w:t xml:space="preserve">Name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 </w:t>
      </w:r>
      <w:r>
        <w:t>Authorization</w:t>
      </w:r>
      <w:r w:rsidRPr="00411784">
        <w:rPr>
          <w:sz w:val="24"/>
          <w:szCs w:val="24"/>
        </w:rPr>
        <w:tab/>
      </w:r>
    </w:p>
    <w:p w:rsidR="00F10926" w:rsidRDefault="00F10926" w:rsidP="00F10926"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>
        <w:t>Bearer 3c0111425376f91c9102709b5c222900</w:t>
      </w:r>
    </w:p>
    <w:p w:rsidR="00FC70CB" w:rsidRDefault="00FC70CB" w:rsidP="00FC70CB">
      <w:pPr>
        <w:ind w:firstLine="720"/>
      </w:pPr>
      <w:r>
        <w:t>2.</w:t>
      </w:r>
      <w:r>
        <w:tab/>
        <w:t>Name</w:t>
      </w:r>
      <w:r>
        <w:tab/>
      </w:r>
      <w:r>
        <w:tab/>
        <w:t>:  Content-Type</w:t>
      </w:r>
    </w:p>
    <w:p w:rsidR="00FC70CB" w:rsidRPr="00411784" w:rsidRDefault="00FC70CB" w:rsidP="00FC70CB">
      <w:pPr>
        <w:rPr>
          <w:sz w:val="24"/>
          <w:szCs w:val="24"/>
        </w:rPr>
      </w:pPr>
      <w:r>
        <w:tab/>
      </w:r>
      <w:r>
        <w:tab/>
        <w:t>Value</w:t>
      </w:r>
      <w:r>
        <w:tab/>
      </w:r>
      <w:r>
        <w:tab/>
        <w:t>:  application/x-www-form-</w:t>
      </w:r>
      <w:proofErr w:type="spellStart"/>
      <w:r>
        <w:t>urlencoded</w:t>
      </w:r>
      <w:proofErr w:type="spellEnd"/>
    </w:p>
    <w:p w:rsidR="00FC70CB" w:rsidRDefault="00FC70CB" w:rsidP="00FC70CB">
      <w:pPr>
        <w:ind w:firstLine="720"/>
      </w:pPr>
    </w:p>
    <w:p w:rsidR="00F10926" w:rsidRDefault="00F10926" w:rsidP="00F10926">
      <w:pPr>
        <w:pStyle w:val="Heading4"/>
        <w:rPr>
          <w:szCs w:val="24"/>
        </w:rPr>
      </w:pPr>
      <w:r w:rsidRPr="00411784">
        <w:t>Body Parameters</w:t>
      </w:r>
      <w:r w:rsidRPr="00411784">
        <w:tab/>
        <w:t>:</w:t>
      </w:r>
    </w:p>
    <w:p w:rsidR="00CB1486" w:rsidRDefault="00CB1486" w:rsidP="00CB1486"/>
    <w:p w:rsidR="00A348E7" w:rsidRPr="00CB1486" w:rsidRDefault="00A348E7" w:rsidP="00CB1486">
      <w:r>
        <w:t>Faculty</w:t>
      </w:r>
    </w:p>
    <w:p w:rsidR="00664EBE" w:rsidRPr="00664EBE" w:rsidRDefault="00664EBE" w:rsidP="007B7265">
      <w:pPr>
        <w:pStyle w:val="ListParagraph"/>
        <w:ind w:firstLine="720"/>
        <w:rPr>
          <w:sz w:val="24"/>
          <w:szCs w:val="24"/>
        </w:rPr>
      </w:pPr>
      <w:r w:rsidRPr="00664EBE">
        <w:rPr>
          <w:sz w:val="24"/>
          <w:szCs w:val="24"/>
        </w:rPr>
        <w:t>'Photo',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</w:t>
      </w:r>
      <w:proofErr w:type="spellStart"/>
      <w:proofErr w:type="gramStart"/>
      <w:r w:rsidRPr="00664EBE">
        <w:rPr>
          <w:sz w:val="24"/>
          <w:szCs w:val="24"/>
        </w:rPr>
        <w:t>facultyID</w:t>
      </w:r>
      <w:proofErr w:type="spellEnd"/>
      <w:proofErr w:type="gramEnd"/>
      <w:r w:rsidRPr="00664EBE">
        <w:rPr>
          <w:sz w:val="24"/>
          <w:szCs w:val="24"/>
        </w:rPr>
        <w:t>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'Department',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'Designation',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'Qualification',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</w:t>
      </w:r>
      <w:proofErr w:type="spellStart"/>
      <w:r w:rsidRPr="00664EBE">
        <w:rPr>
          <w:sz w:val="24"/>
          <w:szCs w:val="24"/>
        </w:rPr>
        <w:t>DateOfjoining</w:t>
      </w:r>
      <w:proofErr w:type="spellEnd"/>
      <w:r w:rsidRPr="00664EBE">
        <w:rPr>
          <w:sz w:val="24"/>
          <w:szCs w:val="24"/>
        </w:rPr>
        <w:t>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'Mobile',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'Name',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'Email',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'Gender',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</w:t>
      </w:r>
      <w:proofErr w:type="spellStart"/>
      <w:r w:rsidRPr="00664EBE">
        <w:rPr>
          <w:sz w:val="24"/>
          <w:szCs w:val="24"/>
        </w:rPr>
        <w:t>MaritusStatus</w:t>
      </w:r>
      <w:proofErr w:type="spellEnd"/>
      <w:r w:rsidRPr="00664EBE">
        <w:rPr>
          <w:sz w:val="24"/>
          <w:szCs w:val="24"/>
        </w:rPr>
        <w:t>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</w:t>
      </w:r>
      <w:proofErr w:type="spellStart"/>
      <w:r w:rsidRPr="00664EBE">
        <w:rPr>
          <w:sz w:val="24"/>
          <w:szCs w:val="24"/>
        </w:rPr>
        <w:t>TempAddress</w:t>
      </w:r>
      <w:proofErr w:type="spellEnd"/>
      <w:r w:rsidRPr="00664EBE">
        <w:rPr>
          <w:sz w:val="24"/>
          <w:szCs w:val="24"/>
        </w:rPr>
        <w:t>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</w:t>
      </w:r>
      <w:proofErr w:type="spellStart"/>
      <w:r w:rsidRPr="00664EBE">
        <w:rPr>
          <w:sz w:val="24"/>
          <w:szCs w:val="24"/>
        </w:rPr>
        <w:t>PerAddress</w:t>
      </w:r>
      <w:proofErr w:type="spellEnd"/>
      <w:r w:rsidRPr="00664EBE">
        <w:rPr>
          <w:sz w:val="24"/>
          <w:szCs w:val="24"/>
        </w:rPr>
        <w:t>',</w:t>
      </w:r>
    </w:p>
    <w:p w:rsidR="00664EBE" w:rsidRPr="00664EBE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'BOB',</w:t>
      </w:r>
    </w:p>
    <w:p w:rsidR="00806CD9" w:rsidRPr="00411784" w:rsidRDefault="00664EBE" w:rsidP="00664EBE">
      <w:pPr>
        <w:pStyle w:val="ListParagraph"/>
        <w:rPr>
          <w:sz w:val="24"/>
          <w:szCs w:val="24"/>
        </w:rPr>
      </w:pPr>
      <w:r w:rsidRPr="00664EBE">
        <w:rPr>
          <w:sz w:val="24"/>
          <w:szCs w:val="24"/>
        </w:rPr>
        <w:t xml:space="preserve">            '</w:t>
      </w:r>
      <w:proofErr w:type="spellStart"/>
      <w:r w:rsidRPr="00664EBE">
        <w:rPr>
          <w:sz w:val="24"/>
          <w:szCs w:val="24"/>
        </w:rPr>
        <w:t>AadharNo</w:t>
      </w:r>
      <w:proofErr w:type="spellEnd"/>
      <w:r w:rsidRPr="00664EBE">
        <w:rPr>
          <w:sz w:val="24"/>
          <w:szCs w:val="24"/>
        </w:rPr>
        <w:t>'</w:t>
      </w:r>
    </w:p>
    <w:p w:rsidR="00F10926" w:rsidRDefault="00F10926" w:rsidP="00F10926">
      <w:pPr>
        <w:pStyle w:val="Heading4"/>
      </w:pPr>
      <w:r w:rsidRPr="00411784">
        <w:t>Example</w:t>
      </w:r>
    </w:p>
    <w:p w:rsidR="006376E5" w:rsidRPr="006376E5" w:rsidRDefault="006376E5" w:rsidP="006376E5"/>
    <w:p w:rsidR="00981311" w:rsidRPr="00981311" w:rsidRDefault="00981311" w:rsidP="00981311">
      <w:r>
        <w:t>Name=</w:t>
      </w:r>
      <w:proofErr w:type="spellStart"/>
      <w:r>
        <w:t>ramesh</w:t>
      </w:r>
      <w:proofErr w:type="spellEnd"/>
      <w:r>
        <w:t xml:space="preserve"> </w:t>
      </w:r>
      <w:proofErr w:type="spellStart"/>
      <w:r>
        <w:t>velan</w:t>
      </w:r>
      <w:proofErr w:type="spellEnd"/>
      <w:r>
        <w:t xml:space="preserve"> </w:t>
      </w:r>
      <w:proofErr w:type="spellStart"/>
      <w:r>
        <w:t>pv</w:t>
      </w:r>
      <w:proofErr w:type="spellEnd"/>
      <w:proofErr w:type="gramStart"/>
      <w:r>
        <w:t>..</w:t>
      </w:r>
      <w:proofErr w:type="gramEnd"/>
      <w:r w:rsidR="006376E5">
        <w:t xml:space="preserve"> </w:t>
      </w:r>
      <w:proofErr w:type="gramStart"/>
      <w:r w:rsidR="006376E5">
        <w:t>and</w:t>
      </w:r>
      <w:proofErr w:type="gramEnd"/>
      <w:r w:rsidR="006376E5">
        <w:t xml:space="preserve"> more parameters</w:t>
      </w:r>
    </w:p>
    <w:p w:rsidR="00F10926" w:rsidRDefault="00F10926" w:rsidP="00F10926">
      <w:pPr>
        <w:pStyle w:val="Heading4"/>
      </w:pPr>
      <w:r>
        <w:t>Response Body</w:t>
      </w:r>
    </w:p>
    <w:p w:rsidR="009B3E48" w:rsidRPr="009B3E48" w:rsidRDefault="009B3E48" w:rsidP="009B3E48"/>
    <w:p w:rsidR="00F10926" w:rsidRDefault="00442F84" w:rsidP="00F10926">
      <w:r>
        <w:t>{ "status": 200, "message": "OK", "description": "Data Updated Successfully", "data": null, "link": null }</w:t>
      </w:r>
    </w:p>
    <w:p w:rsidR="00DD7696" w:rsidRDefault="00DD7696" w:rsidP="00AD145F">
      <w:pPr>
        <w:pStyle w:val="Heading1"/>
      </w:pPr>
    </w:p>
    <w:p w:rsidR="00DD7696" w:rsidRDefault="00806CD9" w:rsidP="00AD145F">
      <w:pPr>
        <w:pStyle w:val="Heading1"/>
      </w:pPr>
      <w:r>
        <w:lastRenderedPageBreak/>
        <w:t xml:space="preserve">        </w:t>
      </w:r>
    </w:p>
    <w:p w:rsidR="004C1CFC" w:rsidRDefault="00B117EF" w:rsidP="004C1CFC">
      <w:pPr>
        <w:pStyle w:val="BlockText"/>
        <w:jc w:val="center"/>
      </w:pPr>
      <w:r>
        <w:t>Fee/list</w:t>
      </w:r>
    </w:p>
    <w:p w:rsidR="004C1CFC" w:rsidRDefault="004C1CFC" w:rsidP="004C1CFC"/>
    <w:p w:rsidR="004C1CFC" w:rsidRDefault="004C1CFC" w:rsidP="004C1CFC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 xml:space="preserve">URL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9C2DDE" w:rsidRPr="009C2DDE">
        <w:rPr>
          <w:sz w:val="24"/>
          <w:szCs w:val="24"/>
        </w:rPr>
        <w:t>http://localhost/bedApp/V1.0/fee/list</w:t>
      </w:r>
    </w:p>
    <w:p w:rsidR="004C1CFC" w:rsidRPr="00411784" w:rsidRDefault="004C1CFC" w:rsidP="004C1C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2DDE">
        <w:rPr>
          <w:sz w:val="24"/>
          <w:szCs w:val="24"/>
        </w:rPr>
        <w:tab/>
      </w:r>
    </w:p>
    <w:p w:rsidR="004C1CFC" w:rsidRPr="00411784" w:rsidRDefault="004C1CFC" w:rsidP="004C1CFC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511DCD">
        <w:rPr>
          <w:sz w:val="24"/>
          <w:szCs w:val="24"/>
        </w:rPr>
        <w:t>GET</w:t>
      </w:r>
    </w:p>
    <w:p w:rsidR="004C1CFC" w:rsidRDefault="004C1CFC" w:rsidP="004C1CFC">
      <w:pPr>
        <w:pStyle w:val="Heading4"/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</w:p>
    <w:p w:rsidR="004C1CFC" w:rsidRPr="00411784" w:rsidRDefault="004C1CFC" w:rsidP="004C1CF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1</w:t>
      </w:r>
      <w:r w:rsidRPr="00411784">
        <w:rPr>
          <w:sz w:val="24"/>
          <w:szCs w:val="24"/>
        </w:rPr>
        <w:t xml:space="preserve">. </w:t>
      </w:r>
      <w:r w:rsidRPr="00411784">
        <w:rPr>
          <w:sz w:val="24"/>
          <w:szCs w:val="24"/>
        </w:rPr>
        <w:tab/>
        <w:t xml:space="preserve">Name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 </w:t>
      </w:r>
      <w:r w:rsidR="000F64C9" w:rsidRPr="000F64C9">
        <w:rPr>
          <w:sz w:val="24"/>
          <w:szCs w:val="24"/>
        </w:rPr>
        <w:t>Authorization</w:t>
      </w:r>
      <w:r w:rsidRPr="00411784">
        <w:rPr>
          <w:sz w:val="24"/>
          <w:szCs w:val="24"/>
        </w:rPr>
        <w:tab/>
      </w:r>
    </w:p>
    <w:p w:rsidR="004C1CFC" w:rsidRPr="00411784" w:rsidRDefault="004C1CFC" w:rsidP="00C406E2">
      <w:pPr>
        <w:rPr>
          <w:sz w:val="24"/>
          <w:szCs w:val="24"/>
        </w:rPr>
      </w:pP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 w:rsidR="00C406E2" w:rsidRPr="00C406E2">
        <w:rPr>
          <w:sz w:val="24"/>
          <w:szCs w:val="24"/>
        </w:rPr>
        <w:t>Bearer 09d1d771a59d4d7b18a94e01c0fb25df</w:t>
      </w:r>
    </w:p>
    <w:p w:rsidR="004C1CFC" w:rsidRPr="00411784" w:rsidRDefault="004C1CFC" w:rsidP="004C1CFC">
      <w:pPr>
        <w:pStyle w:val="Heading4"/>
      </w:pPr>
      <w:r w:rsidRPr="00411784">
        <w:t>Body Parameters</w:t>
      </w:r>
      <w:r w:rsidRPr="00411784">
        <w:tab/>
        <w:t>:</w:t>
      </w:r>
    </w:p>
    <w:p w:rsidR="004C1CFC" w:rsidRPr="00411784" w:rsidRDefault="00F002A1" w:rsidP="00F002A1">
      <w:pPr>
        <w:pStyle w:val="ListParagraph"/>
        <w:ind w:left="2160" w:firstLine="720"/>
        <w:rPr>
          <w:sz w:val="24"/>
          <w:szCs w:val="24"/>
        </w:rPr>
      </w:pPr>
      <w:r>
        <w:rPr>
          <w:szCs w:val="24"/>
        </w:rPr>
        <w:t>Null</w:t>
      </w:r>
    </w:p>
    <w:p w:rsidR="004C1CFC" w:rsidRPr="00411784" w:rsidRDefault="004C1CFC" w:rsidP="004C1CFC">
      <w:pPr>
        <w:pStyle w:val="Heading4"/>
      </w:pPr>
      <w:r w:rsidRPr="00411784">
        <w:t>Example</w:t>
      </w:r>
    </w:p>
    <w:p w:rsidR="004C1CFC" w:rsidRDefault="004C1CFC" w:rsidP="004C1CFC">
      <w:pPr>
        <w:pStyle w:val="Heading4"/>
      </w:pPr>
      <w:r>
        <w:t>Response Body</w:t>
      </w:r>
    </w:p>
    <w:p w:rsidR="00EA5595" w:rsidRDefault="004C1CFC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ab/>
      </w:r>
      <w:r>
        <w:tab/>
      </w:r>
      <w:r w:rsidR="00EA5595">
        <w:rPr>
          <w:rStyle w:val="jsontag"/>
        </w:rPr>
        <w:t>{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"status"</w:t>
      </w:r>
      <w:r>
        <w:rPr>
          <w:rStyle w:val="jsontag"/>
        </w:rPr>
        <w:t xml:space="preserve">: </w:t>
      </w:r>
      <w:r>
        <w:rPr>
          <w:rStyle w:val="jsonnumber"/>
        </w:rPr>
        <w:t>200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 xml:space="preserve">: </w:t>
      </w:r>
      <w:r>
        <w:rPr>
          <w:rStyle w:val="jsonstring"/>
        </w:rPr>
        <w:t>"OK"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"description"</w:t>
      </w:r>
      <w:r>
        <w:rPr>
          <w:rStyle w:val="jsontag"/>
        </w:rPr>
        <w:t xml:space="preserve">: </w:t>
      </w:r>
      <w:r>
        <w:rPr>
          <w:rStyle w:val="jsonstring"/>
        </w:rPr>
        <w:t>"got Data successfully"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"data"</w:t>
      </w:r>
      <w:r>
        <w:rPr>
          <w:rStyle w:val="jsontag"/>
        </w:rPr>
        <w:t>: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[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feeId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FeeCat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"Registration Fee"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"Year"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"Amount"</w:t>
      </w:r>
      <w:r>
        <w:rPr>
          <w:rStyle w:val="jsontag"/>
        </w:rPr>
        <w:t xml:space="preserve">: </w:t>
      </w:r>
      <w:r>
        <w:rPr>
          <w:rStyle w:val="jsonstring"/>
        </w:rPr>
        <w:t>"1000"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feeId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FeeCat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"Admission Fee"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"Year"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"Amount"</w:t>
      </w:r>
      <w:r>
        <w:rPr>
          <w:rStyle w:val="jsontag"/>
        </w:rPr>
        <w:t xml:space="preserve">: </w:t>
      </w:r>
      <w:r>
        <w:rPr>
          <w:rStyle w:val="jsonstring"/>
        </w:rPr>
        <w:t>"25000"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feeId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FeeCat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"Examination Fee"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"Year"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"Amount"</w:t>
      </w:r>
      <w:r>
        <w:rPr>
          <w:rStyle w:val="jsontag"/>
        </w:rPr>
        <w:t xml:space="preserve">: </w:t>
      </w:r>
      <w:r>
        <w:rPr>
          <w:rStyle w:val="jsonstring"/>
        </w:rPr>
        <w:t>"4000"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feeId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FeeCat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"PCP Fee"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"Year"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lastRenderedPageBreak/>
        <w:t xml:space="preserve">            </w:t>
      </w:r>
      <w:r>
        <w:rPr>
          <w:rStyle w:val="jsonname"/>
        </w:rPr>
        <w:t>"Amount"</w:t>
      </w:r>
      <w:r>
        <w:rPr>
          <w:rStyle w:val="jsontag"/>
        </w:rPr>
        <w:t xml:space="preserve">: </w:t>
      </w:r>
      <w:r>
        <w:rPr>
          <w:rStyle w:val="jsonstring"/>
        </w:rPr>
        <w:t>"1000"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feeId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FeeCat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"Miscellaneous Fee"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"Year"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"Amount"</w:t>
      </w:r>
      <w:r>
        <w:rPr>
          <w:rStyle w:val="jsontag"/>
        </w:rPr>
        <w:t xml:space="preserve">: </w:t>
      </w:r>
      <w:r>
        <w:rPr>
          <w:rStyle w:val="jsonstring"/>
        </w:rPr>
        <w:t>"5000"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],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"link"</w:t>
      </w:r>
      <w:r>
        <w:rPr>
          <w:rStyle w:val="jsontag"/>
        </w:rPr>
        <w:t xml:space="preserve">: </w:t>
      </w:r>
      <w:r w:rsidR="004B1378" w:rsidRPr="004B1378">
        <w:rPr>
          <w:rStyle w:val="jsonnull"/>
        </w:rPr>
        <w:t>http://localhost/bedApp/V1.0/fee/payment</w:t>
      </w:r>
    </w:p>
    <w:p w:rsidR="00EA5595" w:rsidRDefault="00EA5595" w:rsidP="00EA5595">
      <w:pPr>
        <w:pStyle w:val="HTMLPreformatted"/>
        <w:numPr>
          <w:ilvl w:val="0"/>
          <w:numId w:val="29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4C1CFC" w:rsidRPr="00D43C5A" w:rsidRDefault="004C1CFC" w:rsidP="00E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</w:p>
    <w:p w:rsidR="00EB2428" w:rsidRDefault="00EB2428" w:rsidP="00DA3B76">
      <w:pPr>
        <w:pStyle w:val="ListParagraph"/>
      </w:pPr>
    </w:p>
    <w:p w:rsidR="004C2B74" w:rsidRDefault="00C61587" w:rsidP="004C2B74">
      <w:pPr>
        <w:pStyle w:val="BlockText"/>
        <w:jc w:val="center"/>
      </w:pPr>
      <w:r>
        <w:t>Fee/</w:t>
      </w:r>
      <w:r w:rsidR="001A5809" w:rsidRPr="001A5809">
        <w:t xml:space="preserve"> </w:t>
      </w:r>
      <w:proofErr w:type="spellStart"/>
      <w:r w:rsidR="001A5809" w:rsidRPr="001A5809">
        <w:t>paymentStatus</w:t>
      </w:r>
      <w:proofErr w:type="spellEnd"/>
    </w:p>
    <w:p w:rsidR="004C2B74" w:rsidRDefault="004C2B74" w:rsidP="004C2B74"/>
    <w:p w:rsidR="004C2B74" w:rsidRPr="00411784" w:rsidRDefault="004C2B74" w:rsidP="007F011D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 xml:space="preserve">URL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7F011D" w:rsidRPr="007F011D">
        <w:rPr>
          <w:sz w:val="24"/>
          <w:szCs w:val="24"/>
        </w:rPr>
        <w:t>http://localhost/bedApp/V1.0/fee/paymentStatus</w:t>
      </w:r>
    </w:p>
    <w:p w:rsidR="004C2B74" w:rsidRPr="00411784" w:rsidRDefault="004C2B74" w:rsidP="004C2B74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C70990">
        <w:rPr>
          <w:sz w:val="24"/>
          <w:szCs w:val="24"/>
        </w:rPr>
        <w:t>GET</w:t>
      </w:r>
    </w:p>
    <w:p w:rsidR="00DD1899" w:rsidRDefault="004C2B74" w:rsidP="00DD1899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 w:rsidR="00DD1899">
        <w:rPr>
          <w:sz w:val="24"/>
          <w:szCs w:val="24"/>
        </w:rPr>
        <w:tab/>
        <w:t xml:space="preserve"> </w:t>
      </w:r>
    </w:p>
    <w:p w:rsidR="00DD1899" w:rsidRPr="00411784" w:rsidRDefault="00DD1899" w:rsidP="00DD1899">
      <w:pPr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411784">
        <w:rPr>
          <w:sz w:val="24"/>
          <w:szCs w:val="24"/>
        </w:rPr>
        <w:t xml:space="preserve">. </w:t>
      </w:r>
      <w:r w:rsidRPr="00411784">
        <w:rPr>
          <w:sz w:val="24"/>
          <w:szCs w:val="24"/>
        </w:rPr>
        <w:tab/>
        <w:t xml:space="preserve">Name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 </w:t>
      </w:r>
      <w:r w:rsidRPr="000F64C9">
        <w:rPr>
          <w:sz w:val="24"/>
          <w:szCs w:val="24"/>
        </w:rPr>
        <w:t>Authorization</w:t>
      </w:r>
      <w:r w:rsidRPr="00411784">
        <w:rPr>
          <w:sz w:val="24"/>
          <w:szCs w:val="24"/>
        </w:rPr>
        <w:tab/>
      </w:r>
    </w:p>
    <w:p w:rsidR="00DD1899" w:rsidRPr="00411784" w:rsidRDefault="00DD1899" w:rsidP="00DD1899">
      <w:pPr>
        <w:rPr>
          <w:sz w:val="24"/>
          <w:szCs w:val="24"/>
        </w:rPr>
      </w:pP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 w:rsidRPr="00C406E2">
        <w:rPr>
          <w:sz w:val="24"/>
          <w:szCs w:val="24"/>
        </w:rPr>
        <w:t>Bearer 09d1d771a59d4d7b18a94e01c0fb25df</w:t>
      </w:r>
    </w:p>
    <w:p w:rsidR="00DD1899" w:rsidRPr="00411784" w:rsidRDefault="00DD1899" w:rsidP="00DD1899">
      <w:pPr>
        <w:pStyle w:val="Heading4"/>
      </w:pPr>
      <w:r w:rsidRPr="00411784">
        <w:t>Body Parameters</w:t>
      </w:r>
      <w:r w:rsidRPr="00411784">
        <w:tab/>
        <w:t>:</w:t>
      </w:r>
    </w:p>
    <w:p w:rsidR="00DD1899" w:rsidRPr="00411784" w:rsidRDefault="00DD1899" w:rsidP="00DD1899">
      <w:pPr>
        <w:pStyle w:val="ListParagraph"/>
        <w:ind w:left="2160" w:firstLine="720"/>
        <w:rPr>
          <w:sz w:val="24"/>
          <w:szCs w:val="24"/>
        </w:rPr>
      </w:pPr>
      <w:r>
        <w:rPr>
          <w:szCs w:val="24"/>
        </w:rPr>
        <w:t>Null</w:t>
      </w:r>
    </w:p>
    <w:p w:rsidR="004C2B74" w:rsidRDefault="004C2B74" w:rsidP="004C2B74">
      <w:pPr>
        <w:pStyle w:val="Heading4"/>
      </w:pPr>
      <w:r>
        <w:t>Response Body</w:t>
      </w:r>
    </w:p>
    <w:p w:rsidR="007D78BE" w:rsidRDefault="007D78BE" w:rsidP="007D78BE">
      <w:pPr>
        <w:pStyle w:val="HTMLPreformatted"/>
        <w:spacing w:before="100" w:beforeAutospacing="1" w:after="100" w:afterAutospacing="1"/>
        <w:ind w:left="720"/>
        <w:rPr>
          <w:rStyle w:val="jsontag"/>
        </w:rPr>
      </w:pPr>
      <w:r>
        <w:t xml:space="preserve">Note:   </w:t>
      </w:r>
      <w:r>
        <w:rPr>
          <w:rStyle w:val="jsonname"/>
        </w:rPr>
        <w:t>"</w:t>
      </w:r>
      <w:proofErr w:type="spellStart"/>
      <w:r>
        <w:rPr>
          <w:rStyle w:val="jsonname"/>
        </w:rPr>
        <w:t>PaymentStatus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-1, 0, </w:t>
      </w:r>
      <w:r>
        <w:rPr>
          <w:rStyle w:val="jsonnumber"/>
        </w:rPr>
        <w:t>1</w:t>
      </w:r>
      <w:r>
        <w:rPr>
          <w:rStyle w:val="jsontag"/>
        </w:rPr>
        <w:t xml:space="preserve">, </w:t>
      </w:r>
      <w:proofErr w:type="gramStart"/>
      <w:r>
        <w:rPr>
          <w:rStyle w:val="jsontag"/>
        </w:rPr>
        <w:t>2</w:t>
      </w:r>
      <w:proofErr w:type="gramEnd"/>
    </w:p>
    <w:p w:rsidR="007D78BE" w:rsidRDefault="007D78BE" w:rsidP="007D78BE">
      <w:pPr>
        <w:pStyle w:val="HTMLPreformatted"/>
        <w:spacing w:before="100" w:beforeAutospacing="1" w:after="100" w:afterAutospacing="1"/>
        <w:ind w:left="720"/>
        <w:rPr>
          <w:rStyle w:val="jsontag"/>
        </w:rPr>
      </w:pPr>
      <w:r>
        <w:rPr>
          <w:rStyle w:val="jsontag"/>
        </w:rPr>
        <w:t xml:space="preserve">-1 – </w:t>
      </w:r>
      <w:proofErr w:type="gramStart"/>
      <w:r>
        <w:rPr>
          <w:rStyle w:val="jsontag"/>
        </w:rPr>
        <w:t>no</w:t>
      </w:r>
      <w:proofErr w:type="gramEnd"/>
      <w:r>
        <w:rPr>
          <w:rStyle w:val="jsontag"/>
        </w:rPr>
        <w:t xml:space="preserve"> entry</w:t>
      </w:r>
    </w:p>
    <w:p w:rsidR="007D78BE" w:rsidRDefault="007D78BE" w:rsidP="007D78BE">
      <w:pPr>
        <w:pStyle w:val="HTMLPreformatted"/>
        <w:spacing w:before="100" w:beforeAutospacing="1" w:after="100" w:afterAutospacing="1"/>
        <w:ind w:left="720"/>
        <w:rPr>
          <w:rStyle w:val="jsontag"/>
        </w:rPr>
      </w:pPr>
      <w:r>
        <w:rPr>
          <w:rStyle w:val="jsontag"/>
        </w:rPr>
        <w:t xml:space="preserve">0 – just payment status updated </w:t>
      </w:r>
    </w:p>
    <w:p w:rsidR="007D78BE" w:rsidRDefault="007D78BE" w:rsidP="007D78BE">
      <w:pPr>
        <w:pStyle w:val="HTMLPreformatted"/>
        <w:spacing w:before="100" w:beforeAutospacing="1" w:after="100" w:afterAutospacing="1"/>
        <w:ind w:left="720"/>
        <w:rPr>
          <w:rStyle w:val="jsontag"/>
        </w:rPr>
      </w:pPr>
      <w:r>
        <w:rPr>
          <w:rStyle w:val="jsontag"/>
        </w:rPr>
        <w:t>1 – Payment approved</w:t>
      </w:r>
    </w:p>
    <w:p w:rsidR="005D7513" w:rsidRDefault="005D7513" w:rsidP="007D78BE">
      <w:pPr>
        <w:pStyle w:val="HTMLPreformatted"/>
        <w:spacing w:before="100" w:beforeAutospacing="1" w:after="100" w:afterAutospacing="1"/>
        <w:ind w:left="720"/>
      </w:pPr>
      <w:r>
        <w:rPr>
          <w:rStyle w:val="jsontag"/>
        </w:rPr>
        <w:t xml:space="preserve">2 – </w:t>
      </w:r>
      <w:proofErr w:type="gramStart"/>
      <w:r>
        <w:rPr>
          <w:rStyle w:val="jsontag"/>
        </w:rPr>
        <w:t>payment</w:t>
      </w:r>
      <w:proofErr w:type="gramEnd"/>
      <w:r>
        <w:rPr>
          <w:rStyle w:val="jsontag"/>
        </w:rPr>
        <w:t xml:space="preserve"> rejected with reason</w:t>
      </w:r>
    </w:p>
    <w:p w:rsidR="007D78BE" w:rsidRPr="007D78BE" w:rsidRDefault="007D78BE" w:rsidP="007D78BE"/>
    <w:p w:rsidR="00DF100F" w:rsidRDefault="004C2B74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ab/>
      </w:r>
      <w:r w:rsidR="00DF100F">
        <w:rPr>
          <w:rStyle w:val="jsontag"/>
        </w:rPr>
        <w:t>{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"status"</w:t>
      </w:r>
      <w:r>
        <w:rPr>
          <w:rStyle w:val="jsontag"/>
        </w:rPr>
        <w:t xml:space="preserve">: </w:t>
      </w:r>
      <w:r>
        <w:rPr>
          <w:rStyle w:val="jsonnumber"/>
        </w:rPr>
        <w:t>200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 xml:space="preserve">: </w:t>
      </w:r>
      <w:r>
        <w:rPr>
          <w:rStyle w:val="jsonstring"/>
        </w:rPr>
        <w:t>"OK"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"description"</w:t>
      </w:r>
      <w:r>
        <w:rPr>
          <w:rStyle w:val="jsontag"/>
        </w:rPr>
        <w:t xml:space="preserve">: </w:t>
      </w:r>
      <w:r>
        <w:rPr>
          <w:rStyle w:val="jsonstring"/>
        </w:rPr>
        <w:t>"got Data successfully"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"data"</w:t>
      </w:r>
      <w:r>
        <w:rPr>
          <w:rStyle w:val="jsontag"/>
        </w:rPr>
        <w:t>: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lastRenderedPageBreak/>
        <w:t xml:space="preserve">    </w:t>
      </w:r>
      <w:r>
        <w:rPr>
          <w:rStyle w:val="jsontag"/>
        </w:rPr>
        <w:t>[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FeeCat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"Registration Fee"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"Year"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"Amount"</w:t>
      </w:r>
      <w:r>
        <w:rPr>
          <w:rStyle w:val="jsontag"/>
        </w:rPr>
        <w:t xml:space="preserve">: </w:t>
      </w:r>
      <w:r>
        <w:rPr>
          <w:rStyle w:val="jsonstring"/>
        </w:rPr>
        <w:t>"1000"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PaymentStatus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mber"/>
        </w:rPr>
        <w:t>0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"Reason"</w:t>
      </w:r>
      <w:r>
        <w:rPr>
          <w:rStyle w:val="jsontag"/>
        </w:rPr>
        <w:t xml:space="preserve">: </w:t>
      </w:r>
      <w:r>
        <w:rPr>
          <w:rStyle w:val="jsonstring"/>
        </w:rPr>
        <w:t>""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FeeCat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"Admission Fee"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"Year"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"Amount"</w:t>
      </w:r>
      <w:r>
        <w:rPr>
          <w:rStyle w:val="jsontag"/>
        </w:rPr>
        <w:t xml:space="preserve">: </w:t>
      </w:r>
      <w:r>
        <w:rPr>
          <w:rStyle w:val="jsonstring"/>
        </w:rPr>
        <w:t>"25000"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PaymentStatus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mber"/>
        </w:rPr>
        <w:t>1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"Reason"</w:t>
      </w:r>
      <w:r>
        <w:rPr>
          <w:rStyle w:val="jsontag"/>
        </w:rPr>
        <w:t xml:space="preserve">: </w:t>
      </w:r>
      <w:r>
        <w:rPr>
          <w:rStyle w:val="jsonstring"/>
        </w:rPr>
        <w:t>"success"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FeeCat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"Examination Fee"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"Year"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"Amount"</w:t>
      </w:r>
      <w:r>
        <w:rPr>
          <w:rStyle w:val="jsontag"/>
        </w:rPr>
        <w:t xml:space="preserve">: </w:t>
      </w:r>
      <w:r>
        <w:rPr>
          <w:rStyle w:val="jsonstring"/>
        </w:rPr>
        <w:t>"4000"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PaymentStatus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mber"/>
        </w:rPr>
        <w:t>-1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"Reason"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FeeCat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"PCP Fee"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"Year"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"Amount"</w:t>
      </w:r>
      <w:r>
        <w:rPr>
          <w:rStyle w:val="jsontag"/>
        </w:rPr>
        <w:t xml:space="preserve">: </w:t>
      </w:r>
      <w:r>
        <w:rPr>
          <w:rStyle w:val="jsonstring"/>
        </w:rPr>
        <w:t>"1000"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PaymentStatus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mber"/>
        </w:rPr>
        <w:t>-1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"Reason"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FeeCat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"Miscellaneous Fee"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"Year"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"Amount"</w:t>
      </w:r>
      <w:r>
        <w:rPr>
          <w:rStyle w:val="jsontag"/>
        </w:rPr>
        <w:t xml:space="preserve">: </w:t>
      </w:r>
      <w:r>
        <w:rPr>
          <w:rStyle w:val="jsonstring"/>
        </w:rPr>
        <w:t>"5000"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PaymentStatus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mber"/>
        </w:rPr>
        <w:t>-1</w:t>
      </w:r>
      <w:r>
        <w:rPr>
          <w:rStyle w:val="jsontag"/>
        </w:rPr>
        <w:t>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"Reason"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],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"link"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</w:p>
    <w:p w:rsidR="00DF100F" w:rsidRDefault="00DF100F" w:rsidP="00DF100F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4C2B74" w:rsidRDefault="004C2B74" w:rsidP="00F4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06417" w:rsidRDefault="00306417" w:rsidP="00DA3B76">
      <w:pPr>
        <w:pStyle w:val="ListParagraph"/>
      </w:pPr>
    </w:p>
    <w:p w:rsidR="00306417" w:rsidRDefault="00306417" w:rsidP="00306417">
      <w:pPr>
        <w:pStyle w:val="BlockText"/>
        <w:jc w:val="center"/>
      </w:pPr>
      <w:r>
        <w:t>Fee/</w:t>
      </w:r>
      <w:r w:rsidRPr="001A5809">
        <w:t xml:space="preserve"> </w:t>
      </w:r>
      <w:proofErr w:type="spellStart"/>
      <w:r w:rsidRPr="001A5809">
        <w:t>payment</w:t>
      </w:r>
      <w:r w:rsidR="004674BD">
        <w:t>Update</w:t>
      </w:r>
      <w:proofErr w:type="spellEnd"/>
    </w:p>
    <w:p w:rsidR="00306417" w:rsidRDefault="00306417" w:rsidP="00DA3B76">
      <w:pPr>
        <w:pStyle w:val="ListParagraph"/>
      </w:pPr>
    </w:p>
    <w:p w:rsidR="00893818" w:rsidRPr="00411784" w:rsidRDefault="00893818" w:rsidP="00893818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 xml:space="preserve">URL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Pr="007F011D">
        <w:rPr>
          <w:sz w:val="24"/>
          <w:szCs w:val="24"/>
        </w:rPr>
        <w:t>http://localhost/bedApp/V1.0/fee/</w:t>
      </w:r>
      <w:r w:rsidR="00EE3194" w:rsidRPr="00EE3194">
        <w:t xml:space="preserve"> </w:t>
      </w:r>
      <w:proofErr w:type="spellStart"/>
      <w:r w:rsidR="00EE3194" w:rsidRPr="00EE3194">
        <w:rPr>
          <w:sz w:val="24"/>
          <w:szCs w:val="24"/>
        </w:rPr>
        <w:t>paymentUpdate</w:t>
      </w:r>
      <w:proofErr w:type="spellEnd"/>
    </w:p>
    <w:p w:rsidR="00893818" w:rsidRPr="00411784" w:rsidRDefault="00893818" w:rsidP="00893818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7D0C84">
        <w:rPr>
          <w:sz w:val="24"/>
          <w:szCs w:val="24"/>
        </w:rPr>
        <w:t>POST</w:t>
      </w:r>
    </w:p>
    <w:p w:rsidR="00893818" w:rsidRDefault="00893818" w:rsidP="00893818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893818" w:rsidRPr="00411784" w:rsidRDefault="00893818" w:rsidP="00893818">
      <w:pPr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411784">
        <w:rPr>
          <w:sz w:val="24"/>
          <w:szCs w:val="24"/>
        </w:rPr>
        <w:t xml:space="preserve">. </w:t>
      </w:r>
      <w:r w:rsidRPr="00411784">
        <w:rPr>
          <w:sz w:val="24"/>
          <w:szCs w:val="24"/>
        </w:rPr>
        <w:tab/>
        <w:t xml:space="preserve">Name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 </w:t>
      </w:r>
      <w:r w:rsidRPr="000F64C9">
        <w:rPr>
          <w:sz w:val="24"/>
          <w:szCs w:val="24"/>
        </w:rPr>
        <w:t>Authorization</w:t>
      </w:r>
      <w:r w:rsidRPr="00411784">
        <w:rPr>
          <w:sz w:val="24"/>
          <w:szCs w:val="24"/>
        </w:rPr>
        <w:tab/>
      </w:r>
    </w:p>
    <w:p w:rsidR="00893818" w:rsidRPr="00411784" w:rsidRDefault="00893818" w:rsidP="00893818">
      <w:pPr>
        <w:rPr>
          <w:sz w:val="24"/>
          <w:szCs w:val="24"/>
        </w:rPr>
      </w:pPr>
      <w:r w:rsidRPr="00411784"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 w:rsidRPr="00C406E2">
        <w:rPr>
          <w:sz w:val="24"/>
          <w:szCs w:val="24"/>
        </w:rPr>
        <w:t>Bearer 09d1d771a59d4d7b18a94e01c0fb25df</w:t>
      </w:r>
    </w:p>
    <w:p w:rsidR="00893818" w:rsidRPr="00411784" w:rsidRDefault="00893818" w:rsidP="00893818">
      <w:pPr>
        <w:pStyle w:val="Heading4"/>
      </w:pPr>
      <w:r w:rsidRPr="00411784">
        <w:t>Body Parameters</w:t>
      </w:r>
      <w:r w:rsidRPr="00411784">
        <w:tab/>
        <w:t>:</w:t>
      </w:r>
    </w:p>
    <w:p w:rsidR="00626208" w:rsidRDefault="00626208" w:rsidP="00626208">
      <w:pPr>
        <w:pStyle w:val="HTMLPreformatted"/>
        <w:spacing w:before="100" w:beforeAutospacing="1" w:after="100" w:afterAutospacing="1"/>
        <w:ind w:left="720"/>
        <w:rPr>
          <w:rStyle w:val="jsontag"/>
        </w:rPr>
      </w:pPr>
      <w:r>
        <w:t xml:space="preserve">Note:   </w:t>
      </w:r>
      <w:r>
        <w:rPr>
          <w:rStyle w:val="jsonname"/>
        </w:rPr>
        <w:t>"</w:t>
      </w:r>
      <w:proofErr w:type="spellStart"/>
      <w:r>
        <w:rPr>
          <w:rStyle w:val="jsonname"/>
        </w:rPr>
        <w:t>PaymentStatus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-1, 0, </w:t>
      </w:r>
      <w:r>
        <w:rPr>
          <w:rStyle w:val="jsonnumber"/>
        </w:rPr>
        <w:t>1</w:t>
      </w:r>
      <w:r>
        <w:rPr>
          <w:rStyle w:val="jsontag"/>
        </w:rPr>
        <w:t xml:space="preserve">, </w:t>
      </w:r>
      <w:proofErr w:type="gramStart"/>
      <w:r>
        <w:rPr>
          <w:rStyle w:val="jsontag"/>
        </w:rPr>
        <w:t>2</w:t>
      </w:r>
      <w:proofErr w:type="gramEnd"/>
    </w:p>
    <w:p w:rsidR="00626208" w:rsidRDefault="00626208" w:rsidP="00626208">
      <w:pPr>
        <w:pStyle w:val="HTMLPreformatted"/>
        <w:spacing w:before="100" w:beforeAutospacing="1" w:after="100" w:afterAutospacing="1"/>
        <w:ind w:left="720"/>
        <w:rPr>
          <w:rStyle w:val="jsontag"/>
        </w:rPr>
      </w:pPr>
      <w:r>
        <w:rPr>
          <w:rStyle w:val="jsontag"/>
        </w:rPr>
        <w:t xml:space="preserve">-1 – </w:t>
      </w:r>
      <w:proofErr w:type="gramStart"/>
      <w:r>
        <w:rPr>
          <w:rStyle w:val="jsontag"/>
        </w:rPr>
        <w:t>no</w:t>
      </w:r>
      <w:proofErr w:type="gramEnd"/>
      <w:r>
        <w:rPr>
          <w:rStyle w:val="jsontag"/>
        </w:rPr>
        <w:t xml:space="preserve"> entry</w:t>
      </w:r>
    </w:p>
    <w:p w:rsidR="00626208" w:rsidRDefault="00626208" w:rsidP="00626208">
      <w:pPr>
        <w:pStyle w:val="HTMLPreformatted"/>
        <w:spacing w:before="100" w:beforeAutospacing="1" w:after="100" w:afterAutospacing="1"/>
        <w:ind w:left="720"/>
        <w:rPr>
          <w:rStyle w:val="jsontag"/>
        </w:rPr>
      </w:pPr>
      <w:r>
        <w:rPr>
          <w:rStyle w:val="jsontag"/>
        </w:rPr>
        <w:t xml:space="preserve">0 – just payment status updated </w:t>
      </w:r>
    </w:p>
    <w:p w:rsidR="00626208" w:rsidRDefault="00626208" w:rsidP="00626208">
      <w:pPr>
        <w:pStyle w:val="HTMLPreformatted"/>
        <w:spacing w:before="100" w:beforeAutospacing="1" w:after="100" w:afterAutospacing="1"/>
        <w:ind w:left="720"/>
        <w:rPr>
          <w:rStyle w:val="jsontag"/>
        </w:rPr>
      </w:pPr>
      <w:r>
        <w:rPr>
          <w:rStyle w:val="jsontag"/>
        </w:rPr>
        <w:t>1 – Payment approved</w:t>
      </w:r>
    </w:p>
    <w:p w:rsidR="00626208" w:rsidRDefault="00626208" w:rsidP="00626208">
      <w:pPr>
        <w:pStyle w:val="HTMLPreformatted"/>
        <w:spacing w:before="100" w:beforeAutospacing="1" w:after="100" w:afterAutospacing="1"/>
        <w:ind w:left="720"/>
      </w:pPr>
      <w:r>
        <w:rPr>
          <w:rStyle w:val="jsontag"/>
        </w:rPr>
        <w:t xml:space="preserve">2 – </w:t>
      </w:r>
      <w:proofErr w:type="gramStart"/>
      <w:r>
        <w:rPr>
          <w:rStyle w:val="jsontag"/>
        </w:rPr>
        <w:t>payment</w:t>
      </w:r>
      <w:proofErr w:type="gramEnd"/>
      <w:r>
        <w:rPr>
          <w:rStyle w:val="jsontag"/>
        </w:rPr>
        <w:t xml:space="preserve"> rejected with reason</w:t>
      </w:r>
    </w:p>
    <w:p w:rsidR="00626208" w:rsidRPr="00587CA1" w:rsidRDefault="00626208" w:rsidP="00626208">
      <w:pPr>
        <w:pStyle w:val="ListParagraph"/>
      </w:pPr>
      <w:r>
        <w:t>'</w:t>
      </w:r>
      <w:proofErr w:type="spellStart"/>
      <w:r>
        <w:t>FeePaidType</w:t>
      </w:r>
      <w:proofErr w:type="spellEnd"/>
      <w:r>
        <w:t xml:space="preserve">, </w:t>
      </w:r>
      <w:proofErr w:type="spellStart"/>
      <w:r>
        <w:t>ChallanNo</w:t>
      </w:r>
      <w:proofErr w:type="spellEnd"/>
      <w:proofErr w:type="gramStart"/>
      <w:r>
        <w:t xml:space="preserve">,  </w:t>
      </w:r>
      <w:proofErr w:type="spellStart"/>
      <w:r>
        <w:t>FeePaidDate</w:t>
      </w:r>
      <w:proofErr w:type="spellEnd"/>
      <w:proofErr w:type="gramEnd"/>
    </w:p>
    <w:p w:rsidR="00893818" w:rsidRDefault="00893818" w:rsidP="00626208">
      <w:pPr>
        <w:pStyle w:val="ListParagraph"/>
        <w:ind w:left="2160" w:firstLine="720"/>
      </w:pPr>
    </w:p>
    <w:p w:rsidR="00C45625" w:rsidRDefault="00C45625" w:rsidP="00626208">
      <w:pPr>
        <w:pStyle w:val="ListParagraph"/>
        <w:ind w:left="2160" w:firstLine="720"/>
      </w:pPr>
    </w:p>
    <w:p w:rsidR="00C45625" w:rsidRDefault="00F40079" w:rsidP="00C45625">
      <w:pPr>
        <w:pStyle w:val="BlockText"/>
        <w:jc w:val="center"/>
      </w:pPr>
      <w:r>
        <w:t xml:space="preserve">Student </w:t>
      </w:r>
      <w:proofErr w:type="spellStart"/>
      <w:proofErr w:type="gramStart"/>
      <w:r>
        <w:t>pcp</w:t>
      </w:r>
      <w:proofErr w:type="spellEnd"/>
      <w:proofErr w:type="gramEnd"/>
      <w:r w:rsidR="00C45625">
        <w:t>/</w:t>
      </w:r>
      <w:r w:rsidR="00C45625" w:rsidRPr="001A5809">
        <w:t xml:space="preserve"> </w:t>
      </w:r>
      <w:r>
        <w:t>center</w:t>
      </w:r>
    </w:p>
    <w:p w:rsidR="00C45625" w:rsidRDefault="00C45625" w:rsidP="00C45625">
      <w:pPr>
        <w:pStyle w:val="ListParagraph"/>
      </w:pPr>
    </w:p>
    <w:p w:rsidR="00C45625" w:rsidRPr="00411784" w:rsidRDefault="00C45625" w:rsidP="00C45625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 xml:space="preserve">URL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FA6C02" w:rsidRPr="00FA6C02">
        <w:rPr>
          <w:sz w:val="24"/>
          <w:szCs w:val="24"/>
        </w:rPr>
        <w:t>http://localhost/bedApp/V1.0/pcp/center</w:t>
      </w:r>
    </w:p>
    <w:p w:rsidR="00C45625" w:rsidRPr="00411784" w:rsidRDefault="00C45625" w:rsidP="00C45625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F72AA3">
        <w:rPr>
          <w:sz w:val="24"/>
          <w:szCs w:val="24"/>
        </w:rPr>
        <w:t>GET</w:t>
      </w:r>
    </w:p>
    <w:p w:rsidR="00C45625" w:rsidRDefault="00C45625" w:rsidP="00C45625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C45625" w:rsidRPr="00411784" w:rsidRDefault="00C45625" w:rsidP="00C45625">
      <w:pPr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411784">
        <w:rPr>
          <w:sz w:val="24"/>
          <w:szCs w:val="24"/>
        </w:rPr>
        <w:t xml:space="preserve">. </w:t>
      </w:r>
      <w:r w:rsidRPr="00411784">
        <w:rPr>
          <w:sz w:val="24"/>
          <w:szCs w:val="24"/>
        </w:rPr>
        <w:tab/>
        <w:t xml:space="preserve">Name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 </w:t>
      </w:r>
      <w:r w:rsidRPr="000F64C9">
        <w:rPr>
          <w:sz w:val="24"/>
          <w:szCs w:val="24"/>
        </w:rPr>
        <w:t>Authorization</w:t>
      </w:r>
      <w:r w:rsidRPr="00411784">
        <w:rPr>
          <w:sz w:val="24"/>
          <w:szCs w:val="24"/>
        </w:rPr>
        <w:tab/>
      </w:r>
    </w:p>
    <w:p w:rsidR="00EE5A50" w:rsidRDefault="00C45625" w:rsidP="00EE5A50">
      <w:pPr>
        <w:pStyle w:val="HTMLPreformatted"/>
      </w:pPr>
      <w:r w:rsidRPr="00411784">
        <w:rPr>
          <w:sz w:val="24"/>
          <w:szCs w:val="24"/>
        </w:rPr>
        <w:tab/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 w:rsidRPr="00C406E2">
        <w:rPr>
          <w:sz w:val="24"/>
          <w:szCs w:val="24"/>
        </w:rPr>
        <w:t xml:space="preserve">Bearer </w:t>
      </w:r>
      <w:r w:rsidR="00EE5A50">
        <w:rPr>
          <w:rStyle w:val="jsonstring"/>
        </w:rPr>
        <w:t>b166e9b6c0d8d29cd82ed8f2d60b5cd1</w:t>
      </w:r>
    </w:p>
    <w:p w:rsidR="00C45625" w:rsidRPr="00411784" w:rsidRDefault="00C45625" w:rsidP="00C45625">
      <w:pPr>
        <w:rPr>
          <w:sz w:val="24"/>
          <w:szCs w:val="24"/>
        </w:rPr>
      </w:pPr>
    </w:p>
    <w:p w:rsidR="00C45625" w:rsidRDefault="00C45625" w:rsidP="00C45625">
      <w:pPr>
        <w:pStyle w:val="Heading4"/>
      </w:pPr>
      <w:r w:rsidRPr="00411784">
        <w:t>Body Parameters</w:t>
      </w:r>
      <w:r w:rsidRPr="00411784">
        <w:tab/>
        <w:t>:</w:t>
      </w:r>
    </w:p>
    <w:p w:rsidR="00595B41" w:rsidRDefault="00595B41" w:rsidP="00595B41">
      <w:pPr>
        <w:pStyle w:val="Heading4"/>
      </w:pPr>
      <w:r>
        <w:t>Response Body</w:t>
      </w:r>
    </w:p>
    <w:p w:rsidR="00084031" w:rsidRDefault="00084031" w:rsidP="00084031"/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"status"</w:t>
      </w:r>
      <w:r>
        <w:rPr>
          <w:rStyle w:val="jsontag"/>
        </w:rPr>
        <w:t xml:space="preserve">: </w:t>
      </w:r>
      <w:r>
        <w:rPr>
          <w:rStyle w:val="jsonnumber"/>
        </w:rPr>
        <w:t>200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 xml:space="preserve">: </w:t>
      </w:r>
      <w:r>
        <w:rPr>
          <w:rStyle w:val="jsonstring"/>
        </w:rPr>
        <w:t>"OK"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"description"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"PCP data selected in the order of </w:t>
      </w:r>
      <w:proofErr w:type="spellStart"/>
      <w:r>
        <w:rPr>
          <w:rStyle w:val="jsonstring"/>
        </w:rPr>
        <w:t>PCPCourseYear</w:t>
      </w:r>
      <w:proofErr w:type="spellEnd"/>
      <w:r>
        <w:rPr>
          <w:rStyle w:val="jsonstring"/>
        </w:rPr>
        <w:t>/</w:t>
      </w:r>
      <w:proofErr w:type="spellStart"/>
      <w:r>
        <w:rPr>
          <w:rStyle w:val="jsonstring"/>
        </w:rPr>
        <w:t>PCPRoundNumber</w:t>
      </w:r>
      <w:proofErr w:type="spellEnd"/>
      <w:r>
        <w:rPr>
          <w:rStyle w:val="jsonstring"/>
        </w:rPr>
        <w:t>/</w:t>
      </w:r>
      <w:proofErr w:type="spellStart"/>
      <w:r>
        <w:rPr>
          <w:rStyle w:val="jsonstring"/>
        </w:rPr>
        <w:t>PCPDay</w:t>
      </w:r>
      <w:proofErr w:type="spellEnd"/>
      <w:r>
        <w:rPr>
          <w:rStyle w:val="jsonstring"/>
        </w:rPr>
        <w:t>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"data"</w:t>
      </w:r>
      <w:r>
        <w:rPr>
          <w:rStyle w:val="jsontag"/>
        </w:rPr>
        <w:t>: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name"/>
        </w:rPr>
        <w:t>"1"</w:t>
      </w:r>
      <w:r>
        <w:rPr>
          <w:rStyle w:val="jsontag"/>
        </w:rPr>
        <w:t>: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"2"</w:t>
      </w:r>
      <w:r>
        <w:rPr>
          <w:rStyle w:val="jsontag"/>
        </w:rPr>
        <w:t>: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"1"</w:t>
      </w:r>
      <w:r>
        <w:rPr>
          <w:rStyle w:val="jsontag"/>
        </w:rPr>
        <w:t>: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lastRenderedPageBreak/>
        <w:t xml:space="preserve">                </w:t>
      </w: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"Batch"</w:t>
      </w:r>
      <w:r>
        <w:rPr>
          <w:rStyle w:val="jsontag"/>
        </w:rPr>
        <w:t xml:space="preserve">: </w:t>
      </w:r>
      <w:r>
        <w:rPr>
          <w:rStyle w:val="jsonstring"/>
        </w:rPr>
        <w:t>"2017_-_2019"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"PCP"</w:t>
      </w:r>
      <w:r>
        <w:rPr>
          <w:rStyle w:val="jsontag"/>
        </w:rPr>
        <w:t xml:space="preserve">: </w:t>
      </w:r>
      <w:r>
        <w:rPr>
          <w:rStyle w:val="jsonstring"/>
        </w:rPr>
        <w:t>"01"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PCPCenterName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proofErr w:type="spellStart"/>
      <w:r>
        <w:rPr>
          <w:rStyle w:val="jsonstring"/>
        </w:rPr>
        <w:t>Annamalai</w:t>
      </w:r>
      <w:proofErr w:type="spellEnd"/>
      <w:r>
        <w:rPr>
          <w:rStyle w:val="jsonstring"/>
        </w:rPr>
        <w:t xml:space="preserve"> Nagar"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PCPCenterAddress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"xyz, </w:t>
      </w:r>
      <w:proofErr w:type="spellStart"/>
      <w:r>
        <w:rPr>
          <w:rStyle w:val="jsonstring"/>
        </w:rPr>
        <w:t>asdf</w:t>
      </w:r>
      <w:proofErr w:type="spellEnd"/>
      <w:r>
        <w:rPr>
          <w:rStyle w:val="jsonstring"/>
        </w:rPr>
        <w:t>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PCPRoundFee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 15000"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PCPRoundNumber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PCPCourseYear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PCPDay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PCPDate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"03-08-2017"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PCPTime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"09:06:34"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}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},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"3"</w:t>
      </w:r>
      <w:r>
        <w:rPr>
          <w:rStyle w:val="jsontag"/>
        </w:rPr>
        <w:t>: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"1"</w:t>
      </w:r>
      <w:r>
        <w:rPr>
          <w:rStyle w:val="jsontag"/>
        </w:rPr>
        <w:t>: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"Batch"</w:t>
      </w:r>
      <w:r>
        <w:rPr>
          <w:rStyle w:val="jsontag"/>
        </w:rPr>
        <w:t xml:space="preserve">: </w:t>
      </w:r>
      <w:r>
        <w:rPr>
          <w:rStyle w:val="jsonstring"/>
        </w:rPr>
        <w:t>"2017_-_2019"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"PCP"</w:t>
      </w:r>
      <w:r>
        <w:rPr>
          <w:rStyle w:val="jsontag"/>
        </w:rPr>
        <w:t xml:space="preserve">: </w:t>
      </w:r>
      <w:r>
        <w:rPr>
          <w:rStyle w:val="jsonstring"/>
        </w:rPr>
        <w:t>"01"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PCPCenterName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proofErr w:type="spellStart"/>
      <w:r>
        <w:rPr>
          <w:rStyle w:val="jsonstring"/>
        </w:rPr>
        <w:t>Annamalai</w:t>
      </w:r>
      <w:proofErr w:type="spellEnd"/>
      <w:r>
        <w:rPr>
          <w:rStyle w:val="jsonstring"/>
        </w:rPr>
        <w:t xml:space="preserve"> Nagar"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PCPCenterAddress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"xyz, </w:t>
      </w:r>
      <w:proofErr w:type="spellStart"/>
      <w:r>
        <w:rPr>
          <w:rStyle w:val="jsonstring"/>
        </w:rPr>
        <w:t>asdf</w:t>
      </w:r>
      <w:proofErr w:type="spellEnd"/>
      <w:r>
        <w:rPr>
          <w:rStyle w:val="jsonstring"/>
        </w:rPr>
        <w:t>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PCPRoundFee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 15000"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PCPRoundNumber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"3"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PCPCourseYear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PCPDay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PCPDate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"07-09-2017"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PCPTime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"09:06:06"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},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"2"</w:t>
      </w:r>
      <w:r>
        <w:rPr>
          <w:rStyle w:val="jsontag"/>
        </w:rPr>
        <w:t>: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"Batch"</w:t>
      </w:r>
      <w:r>
        <w:rPr>
          <w:rStyle w:val="jsontag"/>
        </w:rPr>
        <w:t xml:space="preserve">: </w:t>
      </w:r>
      <w:r>
        <w:rPr>
          <w:rStyle w:val="jsonstring"/>
        </w:rPr>
        <w:t>"2017_-_2019"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"PCP"</w:t>
      </w:r>
      <w:r>
        <w:rPr>
          <w:rStyle w:val="jsontag"/>
        </w:rPr>
        <w:t xml:space="preserve">: </w:t>
      </w:r>
      <w:r>
        <w:rPr>
          <w:rStyle w:val="jsonstring"/>
        </w:rPr>
        <w:t>"01"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PCPCenterName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proofErr w:type="spellStart"/>
      <w:r>
        <w:rPr>
          <w:rStyle w:val="jsonstring"/>
        </w:rPr>
        <w:t>Annamalai</w:t>
      </w:r>
      <w:proofErr w:type="spellEnd"/>
      <w:r>
        <w:rPr>
          <w:rStyle w:val="jsonstring"/>
        </w:rPr>
        <w:t xml:space="preserve"> Nagar"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PCPCenterAddress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"xyz, </w:t>
      </w:r>
      <w:proofErr w:type="spellStart"/>
      <w:r>
        <w:rPr>
          <w:rStyle w:val="jsonstring"/>
        </w:rPr>
        <w:t>asdf</w:t>
      </w:r>
      <w:proofErr w:type="spellEnd"/>
      <w:r>
        <w:rPr>
          <w:rStyle w:val="jsonstring"/>
        </w:rPr>
        <w:t>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PCPRoundFee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 15000"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PCPRoundNumber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"3"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PCPCourseYear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PCPDay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PCPDate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"08-09-2017"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PCPTime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"09:06:06"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}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}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name"/>
        </w:rPr>
        <w:t>"2"</w:t>
      </w:r>
      <w:r>
        <w:rPr>
          <w:rStyle w:val="jsontag"/>
        </w:rPr>
        <w:t>: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"1"</w:t>
      </w:r>
      <w:r>
        <w:rPr>
          <w:rStyle w:val="jsontag"/>
        </w:rPr>
        <w:t>: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"1"</w:t>
      </w:r>
      <w:r>
        <w:rPr>
          <w:rStyle w:val="jsontag"/>
        </w:rPr>
        <w:t>: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"Batch"</w:t>
      </w:r>
      <w:r>
        <w:rPr>
          <w:rStyle w:val="jsontag"/>
        </w:rPr>
        <w:t xml:space="preserve">: </w:t>
      </w:r>
      <w:r>
        <w:rPr>
          <w:rStyle w:val="jsonstring"/>
        </w:rPr>
        <w:t>"2017_-_2019"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"PCP"</w:t>
      </w:r>
      <w:r>
        <w:rPr>
          <w:rStyle w:val="jsontag"/>
        </w:rPr>
        <w:t xml:space="preserve">: </w:t>
      </w:r>
      <w:r>
        <w:rPr>
          <w:rStyle w:val="jsonstring"/>
        </w:rPr>
        <w:t>"01"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PCPCenterName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proofErr w:type="spellStart"/>
      <w:r>
        <w:rPr>
          <w:rStyle w:val="jsonstring"/>
        </w:rPr>
        <w:t>Annamalai</w:t>
      </w:r>
      <w:proofErr w:type="spellEnd"/>
      <w:r>
        <w:rPr>
          <w:rStyle w:val="jsonstring"/>
        </w:rPr>
        <w:t xml:space="preserve"> Nagar"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PCPCenterAddress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"xyz, </w:t>
      </w:r>
      <w:proofErr w:type="spellStart"/>
      <w:r>
        <w:rPr>
          <w:rStyle w:val="jsonstring"/>
        </w:rPr>
        <w:t>asdf</w:t>
      </w:r>
      <w:proofErr w:type="spellEnd"/>
      <w:r>
        <w:rPr>
          <w:rStyle w:val="jsonstring"/>
        </w:rPr>
        <w:t>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PCPRoundFee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 15000"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PCPRoundNumber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PCPCourseYear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PCPDay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lastRenderedPageBreak/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PCPDate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"06-07-2017"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PCPTime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"10:06:42"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},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"2"</w:t>
      </w:r>
      <w:r>
        <w:rPr>
          <w:rStyle w:val="jsontag"/>
        </w:rPr>
        <w:t>: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{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"Batch"</w:t>
      </w:r>
      <w:r>
        <w:rPr>
          <w:rStyle w:val="jsontag"/>
        </w:rPr>
        <w:t xml:space="preserve">: </w:t>
      </w:r>
      <w:r>
        <w:rPr>
          <w:rStyle w:val="jsonstring"/>
        </w:rPr>
        <w:t>"2017_-_2019"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"PCP"</w:t>
      </w:r>
      <w:r>
        <w:rPr>
          <w:rStyle w:val="jsontag"/>
        </w:rPr>
        <w:t xml:space="preserve">: </w:t>
      </w:r>
      <w:r>
        <w:rPr>
          <w:rStyle w:val="jsonstring"/>
        </w:rPr>
        <w:t>"01"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PCPCenterName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proofErr w:type="spellStart"/>
      <w:r>
        <w:rPr>
          <w:rStyle w:val="jsonstring"/>
        </w:rPr>
        <w:t>Annamalai</w:t>
      </w:r>
      <w:proofErr w:type="spellEnd"/>
      <w:r>
        <w:rPr>
          <w:rStyle w:val="jsonstring"/>
        </w:rPr>
        <w:t xml:space="preserve"> Nagar"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PCPCenterAddress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"xyz, </w:t>
      </w:r>
      <w:proofErr w:type="spellStart"/>
      <w:r>
        <w:rPr>
          <w:rStyle w:val="jsonstring"/>
        </w:rPr>
        <w:t>asdf</w:t>
      </w:r>
      <w:proofErr w:type="spellEnd"/>
      <w:r>
        <w:rPr>
          <w:rStyle w:val="jsonstring"/>
        </w:rPr>
        <w:t>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PCPRoundFee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 15000"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PCPRoundNumber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PCPCourseYear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PCPDay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PCPDate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"07-07-2017"</w:t>
      </w:r>
      <w:r>
        <w:rPr>
          <w:rStyle w:val="jsontag"/>
        </w:rPr>
        <w:t>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PCPTime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"10:06:42"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}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}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},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"link"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</w:p>
    <w:p w:rsidR="007117F7" w:rsidRDefault="007117F7" w:rsidP="007117F7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084031" w:rsidRPr="00084031" w:rsidRDefault="00084031" w:rsidP="00084031"/>
    <w:p w:rsidR="00595B41" w:rsidRPr="00595B41" w:rsidRDefault="00595B41" w:rsidP="00595B41"/>
    <w:p w:rsidR="00891592" w:rsidRDefault="00891592" w:rsidP="00891592">
      <w:pPr>
        <w:pStyle w:val="BlockText"/>
        <w:jc w:val="center"/>
      </w:pPr>
      <w:r>
        <w:t xml:space="preserve">Student </w:t>
      </w:r>
      <w:proofErr w:type="spellStart"/>
      <w:r>
        <w:t>pcp</w:t>
      </w:r>
      <w:proofErr w:type="spellEnd"/>
      <w:r>
        <w:t>/</w:t>
      </w:r>
      <w:r w:rsidR="00F538D0">
        <w:t>info</w:t>
      </w:r>
    </w:p>
    <w:p w:rsidR="00891592" w:rsidRDefault="00891592" w:rsidP="00891592">
      <w:pPr>
        <w:pStyle w:val="ListParagraph"/>
      </w:pPr>
    </w:p>
    <w:p w:rsidR="00270B40" w:rsidRDefault="00270B40" w:rsidP="008915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ab/>
      </w:r>
      <w:r w:rsidR="00891592" w:rsidRPr="00411784">
        <w:rPr>
          <w:sz w:val="24"/>
          <w:szCs w:val="24"/>
        </w:rPr>
        <w:t xml:space="preserve">: </w:t>
      </w:r>
      <w:r w:rsidR="00891592" w:rsidRPr="00411784">
        <w:rPr>
          <w:sz w:val="24"/>
          <w:szCs w:val="24"/>
        </w:rPr>
        <w:tab/>
      </w:r>
      <w:r w:rsidR="00891592" w:rsidRPr="00411784">
        <w:rPr>
          <w:sz w:val="24"/>
          <w:szCs w:val="24"/>
        </w:rPr>
        <w:tab/>
      </w:r>
      <w:r w:rsidR="008E3D7D" w:rsidRPr="008E3D7D">
        <w:rPr>
          <w:sz w:val="24"/>
          <w:szCs w:val="24"/>
        </w:rPr>
        <w:t>http://localhost/bedApp/V1.0/pcp/</w:t>
      </w:r>
      <w:r w:rsidR="009469DC">
        <w:rPr>
          <w:sz w:val="24"/>
          <w:szCs w:val="24"/>
        </w:rPr>
        <w:t>i</w:t>
      </w:r>
      <w:r w:rsidR="008E3D7D">
        <w:rPr>
          <w:sz w:val="24"/>
          <w:szCs w:val="24"/>
        </w:rPr>
        <w:t>nfo</w:t>
      </w:r>
    </w:p>
    <w:p w:rsidR="00891592" w:rsidRPr="00411784" w:rsidRDefault="00891592" w:rsidP="00891592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>GET</w:t>
      </w:r>
    </w:p>
    <w:p w:rsidR="00891592" w:rsidRDefault="00891592" w:rsidP="00891592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891592" w:rsidRPr="00411784" w:rsidRDefault="00891592" w:rsidP="00891592">
      <w:pPr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411784">
        <w:rPr>
          <w:sz w:val="24"/>
          <w:szCs w:val="24"/>
        </w:rPr>
        <w:t xml:space="preserve">. </w:t>
      </w:r>
      <w:r w:rsidRPr="00411784">
        <w:rPr>
          <w:sz w:val="24"/>
          <w:szCs w:val="24"/>
        </w:rPr>
        <w:tab/>
        <w:t xml:space="preserve">Name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 </w:t>
      </w:r>
      <w:r w:rsidRPr="000F64C9">
        <w:rPr>
          <w:sz w:val="24"/>
          <w:szCs w:val="24"/>
        </w:rPr>
        <w:t>Authorization</w:t>
      </w:r>
      <w:r w:rsidRPr="00411784">
        <w:rPr>
          <w:sz w:val="24"/>
          <w:szCs w:val="24"/>
        </w:rPr>
        <w:tab/>
      </w:r>
    </w:p>
    <w:p w:rsidR="00891592" w:rsidRDefault="00891592" w:rsidP="00891592">
      <w:pPr>
        <w:pStyle w:val="HTMLPreformatted"/>
      </w:pPr>
      <w:r w:rsidRPr="00411784">
        <w:rPr>
          <w:sz w:val="24"/>
          <w:szCs w:val="24"/>
        </w:rPr>
        <w:tab/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 w:rsidRPr="00C406E2">
        <w:rPr>
          <w:sz w:val="24"/>
          <w:szCs w:val="24"/>
        </w:rPr>
        <w:t xml:space="preserve">Bearer </w:t>
      </w:r>
      <w:r>
        <w:rPr>
          <w:rStyle w:val="jsonstring"/>
        </w:rPr>
        <w:t>b166e9b6c0d8d29cd82ed8f2d60b5cd1</w:t>
      </w:r>
    </w:p>
    <w:p w:rsidR="00891592" w:rsidRPr="00411784" w:rsidRDefault="00891592" w:rsidP="00891592">
      <w:pPr>
        <w:rPr>
          <w:sz w:val="24"/>
          <w:szCs w:val="24"/>
        </w:rPr>
      </w:pPr>
    </w:p>
    <w:p w:rsidR="00891592" w:rsidRDefault="00891592" w:rsidP="00891592">
      <w:pPr>
        <w:pStyle w:val="Heading4"/>
      </w:pPr>
      <w:r w:rsidRPr="00411784">
        <w:t>Body Parameters</w:t>
      </w:r>
      <w:r w:rsidRPr="00411784">
        <w:tab/>
        <w:t>:</w:t>
      </w:r>
    </w:p>
    <w:p w:rsidR="00C45625" w:rsidRDefault="00891592" w:rsidP="00F538D0">
      <w:pPr>
        <w:pStyle w:val="Heading4"/>
      </w:pPr>
      <w:r>
        <w:t>Response Body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"status"</w:t>
      </w:r>
      <w:r>
        <w:rPr>
          <w:rStyle w:val="jsontag"/>
        </w:rPr>
        <w:t xml:space="preserve">: </w:t>
      </w:r>
      <w:r>
        <w:rPr>
          <w:rStyle w:val="jsonnumber"/>
        </w:rPr>
        <w:t>200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 xml:space="preserve">: </w:t>
      </w:r>
      <w:r>
        <w:rPr>
          <w:rStyle w:val="jsonstring"/>
        </w:rPr>
        <w:t>"OK"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"description"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"PCP data selected in the order of </w:t>
      </w:r>
      <w:proofErr w:type="spellStart"/>
      <w:r>
        <w:rPr>
          <w:rStyle w:val="jsonstring"/>
        </w:rPr>
        <w:t>PCPCourseYear</w:t>
      </w:r>
      <w:proofErr w:type="spellEnd"/>
      <w:r>
        <w:rPr>
          <w:rStyle w:val="jsonstring"/>
        </w:rPr>
        <w:t>/</w:t>
      </w:r>
      <w:proofErr w:type="spellStart"/>
      <w:r>
        <w:rPr>
          <w:rStyle w:val="jsonstring"/>
        </w:rPr>
        <w:t>PCPRoundNumber</w:t>
      </w:r>
      <w:proofErr w:type="spellEnd"/>
      <w:r>
        <w:rPr>
          <w:rStyle w:val="jsonstring"/>
        </w:rPr>
        <w:t>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"data"</w:t>
      </w:r>
      <w:r>
        <w:rPr>
          <w:rStyle w:val="jsontag"/>
        </w:rPr>
        <w:t>: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PCPAllCenList</w:t>
      </w:r>
      <w:proofErr w:type="spellEnd"/>
      <w:r>
        <w:rPr>
          <w:rStyle w:val="jsonname"/>
        </w:rPr>
        <w:t>"</w:t>
      </w:r>
      <w:r>
        <w:rPr>
          <w:rStyle w:val="jsontag"/>
        </w:rPr>
        <w:t>: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lastRenderedPageBreak/>
        <w:t xml:space="preserve">        </w:t>
      </w:r>
      <w:r>
        <w:rPr>
          <w:rStyle w:val="jsontag"/>
        </w:rPr>
        <w:t>[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PCPCode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"01"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"Name"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proofErr w:type="spellStart"/>
      <w:r>
        <w:rPr>
          <w:rStyle w:val="jsonstring"/>
        </w:rPr>
        <w:t>Annamalai</w:t>
      </w:r>
      <w:proofErr w:type="spellEnd"/>
      <w:r>
        <w:rPr>
          <w:rStyle w:val="jsonstring"/>
        </w:rPr>
        <w:t xml:space="preserve"> Nagar"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},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PCPCode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"26"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"Name"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proofErr w:type="spellStart"/>
      <w:r>
        <w:rPr>
          <w:rStyle w:val="jsonstring"/>
        </w:rPr>
        <w:t>Krishnagiri</w:t>
      </w:r>
      <w:proofErr w:type="spellEnd"/>
      <w:r>
        <w:rPr>
          <w:rStyle w:val="jsonstring"/>
        </w:rPr>
        <w:t>"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},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PCPCode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"02"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"Name"</w:t>
      </w:r>
      <w:r>
        <w:rPr>
          <w:rStyle w:val="jsontag"/>
        </w:rPr>
        <w:t xml:space="preserve">: </w:t>
      </w:r>
      <w:r>
        <w:rPr>
          <w:rStyle w:val="jsonstring"/>
        </w:rPr>
        <w:t>"Coimbatore"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},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PCPCode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"27"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"Name"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proofErr w:type="spellStart"/>
      <w:r>
        <w:rPr>
          <w:rStyle w:val="jsonstring"/>
        </w:rPr>
        <w:t>Dharmapuri</w:t>
      </w:r>
      <w:proofErr w:type="spellEnd"/>
      <w:r>
        <w:rPr>
          <w:rStyle w:val="jsonstring"/>
        </w:rPr>
        <w:t>"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},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PCPCode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"03"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"Name"</w:t>
      </w:r>
      <w:r>
        <w:rPr>
          <w:rStyle w:val="jsontag"/>
        </w:rPr>
        <w:t xml:space="preserve">: </w:t>
      </w:r>
      <w:r>
        <w:rPr>
          <w:rStyle w:val="jsonstring"/>
        </w:rPr>
        <w:t>"Chennai"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}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],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PCPData</w:t>
      </w:r>
      <w:proofErr w:type="spellEnd"/>
      <w:r>
        <w:rPr>
          <w:rStyle w:val="jsonname"/>
        </w:rPr>
        <w:t>"</w:t>
      </w:r>
      <w:r>
        <w:rPr>
          <w:rStyle w:val="jsontag"/>
        </w:rPr>
        <w:t>: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"1"</w:t>
      </w:r>
      <w:r>
        <w:rPr>
          <w:rStyle w:val="jsontag"/>
        </w:rPr>
        <w:t>: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"2"</w:t>
      </w:r>
      <w:r>
        <w:rPr>
          <w:rStyle w:val="jsontag"/>
        </w:rPr>
        <w:t>: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"Batch"</w:t>
      </w:r>
      <w:r>
        <w:rPr>
          <w:rStyle w:val="jsontag"/>
        </w:rPr>
        <w:t xml:space="preserve">: </w:t>
      </w:r>
      <w:r>
        <w:rPr>
          <w:rStyle w:val="jsonstring"/>
        </w:rPr>
        <w:t>"2017_-_2019"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"PCP"</w:t>
      </w:r>
      <w:r>
        <w:rPr>
          <w:rStyle w:val="jsontag"/>
        </w:rPr>
        <w:t xml:space="preserve">: </w:t>
      </w:r>
      <w:r>
        <w:rPr>
          <w:rStyle w:val="jsonstring"/>
        </w:rPr>
        <w:t>"01"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PCPCenterName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proofErr w:type="spellStart"/>
      <w:r>
        <w:rPr>
          <w:rStyle w:val="jsonstring"/>
        </w:rPr>
        <w:t>Annamalai</w:t>
      </w:r>
      <w:proofErr w:type="spellEnd"/>
      <w:r>
        <w:rPr>
          <w:rStyle w:val="jsonstring"/>
        </w:rPr>
        <w:t xml:space="preserve"> Nagar"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PCPCenterAddress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"xyz, </w:t>
      </w:r>
      <w:proofErr w:type="spellStart"/>
      <w:r>
        <w:rPr>
          <w:rStyle w:val="jsonstring"/>
        </w:rPr>
        <w:t>asdf</w:t>
      </w:r>
      <w:proofErr w:type="spellEnd"/>
      <w:r>
        <w:rPr>
          <w:rStyle w:val="jsonstring"/>
        </w:rPr>
        <w:t>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PCPRoundFee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 15000"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PCPRoundNumber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PCPCourseYear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},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"3"</w:t>
      </w:r>
      <w:r>
        <w:rPr>
          <w:rStyle w:val="jsontag"/>
        </w:rPr>
        <w:t>: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"Batch"</w:t>
      </w:r>
      <w:r>
        <w:rPr>
          <w:rStyle w:val="jsontag"/>
        </w:rPr>
        <w:t xml:space="preserve">: </w:t>
      </w:r>
      <w:r>
        <w:rPr>
          <w:rStyle w:val="jsonstring"/>
        </w:rPr>
        <w:t>"2017_-_2019"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"PCP"</w:t>
      </w:r>
      <w:r>
        <w:rPr>
          <w:rStyle w:val="jsontag"/>
        </w:rPr>
        <w:t xml:space="preserve">: </w:t>
      </w:r>
      <w:r>
        <w:rPr>
          <w:rStyle w:val="jsonstring"/>
        </w:rPr>
        <w:t>"01"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PCPCenterName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proofErr w:type="spellStart"/>
      <w:r>
        <w:rPr>
          <w:rStyle w:val="jsonstring"/>
        </w:rPr>
        <w:t>Annamalai</w:t>
      </w:r>
      <w:proofErr w:type="spellEnd"/>
      <w:r>
        <w:rPr>
          <w:rStyle w:val="jsonstring"/>
        </w:rPr>
        <w:t xml:space="preserve"> Nagar"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PCPCenterAddress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"xyz, </w:t>
      </w:r>
      <w:proofErr w:type="spellStart"/>
      <w:r>
        <w:rPr>
          <w:rStyle w:val="jsonstring"/>
        </w:rPr>
        <w:t>asdf</w:t>
      </w:r>
      <w:proofErr w:type="spellEnd"/>
      <w:r>
        <w:rPr>
          <w:rStyle w:val="jsonstring"/>
        </w:rPr>
        <w:t>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PCPRoundFee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 15000"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PCPRoundNumber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"3"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PCPCourseYear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}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},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"2"</w:t>
      </w:r>
      <w:r>
        <w:rPr>
          <w:rStyle w:val="jsontag"/>
        </w:rPr>
        <w:t>: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name"/>
        </w:rPr>
        <w:t>"1"</w:t>
      </w:r>
      <w:r>
        <w:rPr>
          <w:rStyle w:val="jsontag"/>
        </w:rPr>
        <w:t>: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"Batch"</w:t>
      </w:r>
      <w:r>
        <w:rPr>
          <w:rStyle w:val="jsontag"/>
        </w:rPr>
        <w:t xml:space="preserve">: </w:t>
      </w:r>
      <w:r>
        <w:rPr>
          <w:rStyle w:val="jsonstring"/>
        </w:rPr>
        <w:t>"2017_-_2019"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"PCP"</w:t>
      </w:r>
      <w:r>
        <w:rPr>
          <w:rStyle w:val="jsontag"/>
        </w:rPr>
        <w:t xml:space="preserve">: </w:t>
      </w:r>
      <w:r>
        <w:rPr>
          <w:rStyle w:val="jsonstring"/>
        </w:rPr>
        <w:t>"01"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PCPCenterName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proofErr w:type="spellStart"/>
      <w:r>
        <w:rPr>
          <w:rStyle w:val="jsonstring"/>
        </w:rPr>
        <w:t>Annamalai</w:t>
      </w:r>
      <w:proofErr w:type="spellEnd"/>
      <w:r>
        <w:rPr>
          <w:rStyle w:val="jsonstring"/>
        </w:rPr>
        <w:t xml:space="preserve"> Nagar"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PCPCenterAddress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 xml:space="preserve">"xyz, </w:t>
      </w:r>
      <w:proofErr w:type="spellStart"/>
      <w:r>
        <w:rPr>
          <w:rStyle w:val="jsonstring"/>
        </w:rPr>
        <w:t>asdf</w:t>
      </w:r>
      <w:proofErr w:type="spellEnd"/>
      <w:r>
        <w:rPr>
          <w:rStyle w:val="jsonstring"/>
        </w:rPr>
        <w:t>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PCPRoundFee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 15000"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PCPRoundNumber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"1"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lastRenderedPageBreak/>
        <w:t xml:space="preserve">            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PCPCourseYear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string"/>
        </w:rPr>
        <w:t>"2"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    </w:t>
      </w:r>
      <w:r>
        <w:rPr>
          <w:rStyle w:val="jsontag"/>
        </w:rPr>
        <w:t>}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tag"/>
        </w:rPr>
        <w:t>}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PCPFirstYearFee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mber"/>
        </w:rPr>
        <w:t>30000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PCPSecondYearFee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: </w:t>
      </w:r>
      <w:r>
        <w:rPr>
          <w:rStyle w:val="jsonnumber"/>
        </w:rPr>
        <w:t>15000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name"/>
        </w:rPr>
        <w:t>"</w:t>
      </w:r>
      <w:proofErr w:type="spellStart"/>
      <w:r>
        <w:rPr>
          <w:rStyle w:val="jsonname"/>
        </w:rPr>
        <w:t>PCPFee</w:t>
      </w:r>
      <w:proofErr w:type="spellEnd"/>
      <w:r>
        <w:rPr>
          <w:rStyle w:val="jsonname"/>
        </w:rPr>
        <w:t>"</w:t>
      </w:r>
      <w:r>
        <w:rPr>
          <w:rStyle w:val="jsontag"/>
        </w:rPr>
        <w:t>: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{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"1"</w:t>
      </w:r>
      <w:r>
        <w:rPr>
          <w:rStyle w:val="jsontag"/>
        </w:rPr>
        <w:t xml:space="preserve">: </w:t>
      </w:r>
      <w:r>
        <w:rPr>
          <w:rStyle w:val="jsonstring"/>
        </w:rPr>
        <w:t>"Paid"</w:t>
      </w:r>
      <w:r>
        <w:rPr>
          <w:rStyle w:val="jsontag"/>
        </w:rPr>
        <w:t>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    </w:t>
      </w:r>
      <w:r>
        <w:rPr>
          <w:rStyle w:val="jsonname"/>
        </w:rPr>
        <w:t>"2"</w:t>
      </w:r>
      <w:r>
        <w:rPr>
          <w:rStyle w:val="jsontag"/>
        </w:rPr>
        <w:t xml:space="preserve">: </w:t>
      </w:r>
      <w:r>
        <w:rPr>
          <w:rStyle w:val="jsonstring"/>
        </w:rPr>
        <w:t>"Not Paid"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    </w:t>
      </w:r>
      <w:r>
        <w:rPr>
          <w:rStyle w:val="jsontag"/>
        </w:rPr>
        <w:t>}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tag"/>
        </w:rPr>
        <w:t>},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"link"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</w:p>
    <w:p w:rsidR="00F538D0" w:rsidRDefault="00F538D0" w:rsidP="00F538D0">
      <w:pPr>
        <w:pStyle w:val="HTMLPreformatted"/>
        <w:numPr>
          <w:ilvl w:val="0"/>
          <w:numId w:val="33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F538D0" w:rsidRDefault="00F538D0" w:rsidP="00891592">
      <w:pPr>
        <w:pStyle w:val="ListParagraph"/>
        <w:ind w:left="2160" w:firstLine="720"/>
      </w:pPr>
    </w:p>
    <w:p w:rsidR="008C2D5F" w:rsidRDefault="008C2D5F" w:rsidP="00891592">
      <w:pPr>
        <w:pStyle w:val="ListParagraph"/>
        <w:ind w:left="2160" w:firstLine="720"/>
      </w:pPr>
    </w:p>
    <w:p w:rsidR="008C2D5F" w:rsidRDefault="008C2D5F" w:rsidP="00891592">
      <w:pPr>
        <w:pStyle w:val="ListParagraph"/>
        <w:ind w:left="2160" w:firstLine="720"/>
      </w:pPr>
    </w:p>
    <w:p w:rsidR="008C2D5F" w:rsidRDefault="008C2D5F" w:rsidP="008C2D5F">
      <w:pPr>
        <w:pStyle w:val="BlockText"/>
        <w:jc w:val="center"/>
      </w:pPr>
      <w:r>
        <w:t xml:space="preserve">Student </w:t>
      </w:r>
      <w:proofErr w:type="spellStart"/>
      <w:r>
        <w:t>pcp</w:t>
      </w:r>
      <w:proofErr w:type="spellEnd"/>
      <w:r>
        <w:t>/</w:t>
      </w:r>
      <w:r w:rsidR="00E73707">
        <w:t>change</w:t>
      </w:r>
    </w:p>
    <w:p w:rsidR="008C2D5F" w:rsidRDefault="008C2D5F" w:rsidP="008C2D5F">
      <w:pPr>
        <w:pStyle w:val="ListParagraph"/>
      </w:pPr>
    </w:p>
    <w:p w:rsidR="00E70C63" w:rsidRDefault="008C2D5F" w:rsidP="008C2D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hyperlink r:id="rId16" w:history="1">
        <w:r w:rsidR="00E70C63" w:rsidRPr="00E63FDD">
          <w:rPr>
            <w:rStyle w:val="Hyperlink"/>
            <w:sz w:val="24"/>
            <w:szCs w:val="24"/>
          </w:rPr>
          <w:t>http://localhost/bedApp/V1.0/pcp/change</w:t>
        </w:r>
      </w:hyperlink>
    </w:p>
    <w:p w:rsidR="008C2D5F" w:rsidRPr="00411784" w:rsidRDefault="008C2D5F" w:rsidP="008C2D5F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E70C63">
        <w:rPr>
          <w:sz w:val="24"/>
          <w:szCs w:val="24"/>
        </w:rPr>
        <w:t>POST</w:t>
      </w:r>
    </w:p>
    <w:p w:rsidR="008C2D5F" w:rsidRDefault="008C2D5F" w:rsidP="008C2D5F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8C2D5F" w:rsidRPr="00010F60" w:rsidRDefault="008C2D5F" w:rsidP="00010F6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>:   Authorization</w:t>
      </w:r>
      <w:r w:rsidRPr="00010F60">
        <w:rPr>
          <w:sz w:val="24"/>
          <w:szCs w:val="24"/>
        </w:rPr>
        <w:tab/>
      </w:r>
    </w:p>
    <w:p w:rsidR="008C2D5F" w:rsidRDefault="008C2D5F" w:rsidP="008C2D5F">
      <w:pPr>
        <w:pStyle w:val="HTMLPreformatted"/>
        <w:rPr>
          <w:rStyle w:val="jsonstring"/>
        </w:rPr>
      </w:pPr>
      <w:r w:rsidRPr="00411784">
        <w:rPr>
          <w:sz w:val="24"/>
          <w:szCs w:val="24"/>
        </w:rPr>
        <w:tab/>
      </w:r>
      <w:r w:rsidR="00010F60">
        <w:rPr>
          <w:sz w:val="24"/>
          <w:szCs w:val="24"/>
        </w:rPr>
        <w:t xml:space="preserve">    </w:t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 w:rsidRPr="00C406E2">
        <w:rPr>
          <w:sz w:val="24"/>
          <w:szCs w:val="24"/>
        </w:rPr>
        <w:t xml:space="preserve">Bearer </w:t>
      </w:r>
      <w:r>
        <w:rPr>
          <w:rStyle w:val="jsonstring"/>
        </w:rPr>
        <w:t>b166e9b6c0d8d29cd82ed8f2d60b5cd1</w:t>
      </w:r>
    </w:p>
    <w:p w:rsidR="00010F60" w:rsidRDefault="00010F60" w:rsidP="008C2D5F">
      <w:pPr>
        <w:pStyle w:val="HTMLPreformatted"/>
        <w:rPr>
          <w:rStyle w:val="jsonstring"/>
        </w:rPr>
      </w:pPr>
    </w:p>
    <w:p w:rsidR="00C00383" w:rsidRDefault="00C00383" w:rsidP="00010F60">
      <w:pPr>
        <w:pStyle w:val="HTMLPreformatted"/>
        <w:numPr>
          <w:ilvl w:val="0"/>
          <w:numId w:val="34"/>
        </w:numPr>
        <w:rPr>
          <w:rStyle w:val="jsonstring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 xml:space="preserve"> </w:t>
      </w:r>
      <w:r w:rsidR="00010F60" w:rsidRPr="00010F60">
        <w:rPr>
          <w:rStyle w:val="jsonstring"/>
        </w:rPr>
        <w:t>Content-Type</w:t>
      </w:r>
    </w:p>
    <w:p w:rsidR="00010F60" w:rsidRDefault="00C00383" w:rsidP="00BA1D89">
      <w:pPr>
        <w:pStyle w:val="HTMLPreformatted"/>
        <w:ind w:left="1440"/>
      </w:pP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 w:rsidR="005E7042">
        <w:rPr>
          <w:rStyle w:val="jsonstring"/>
        </w:rPr>
        <w:t xml:space="preserve"> </w:t>
      </w:r>
      <w:r w:rsidR="005E7042" w:rsidRPr="005E7042">
        <w:rPr>
          <w:rStyle w:val="jsonstring"/>
        </w:rPr>
        <w:t>application/x-www-form-</w:t>
      </w:r>
      <w:proofErr w:type="spellStart"/>
      <w:r w:rsidR="005E7042" w:rsidRPr="005E7042">
        <w:rPr>
          <w:rStyle w:val="jsonstring"/>
        </w:rPr>
        <w:t>urlencoded</w:t>
      </w:r>
      <w:proofErr w:type="spellEnd"/>
      <w:r>
        <w:rPr>
          <w:rStyle w:val="jsonstring"/>
        </w:rPr>
        <w:tab/>
      </w:r>
      <w:r w:rsidR="00010F60">
        <w:rPr>
          <w:rStyle w:val="jsonstring"/>
        </w:rPr>
        <w:tab/>
      </w:r>
    </w:p>
    <w:p w:rsidR="008C2D5F" w:rsidRPr="00411784" w:rsidRDefault="008C2D5F" w:rsidP="008C2D5F">
      <w:pPr>
        <w:rPr>
          <w:sz w:val="24"/>
          <w:szCs w:val="24"/>
        </w:rPr>
      </w:pPr>
    </w:p>
    <w:p w:rsidR="008C2D5F" w:rsidRDefault="008C2D5F" w:rsidP="008C2D5F">
      <w:pPr>
        <w:pStyle w:val="Heading4"/>
      </w:pPr>
      <w:r w:rsidRPr="00411784">
        <w:t>Body Parameters</w:t>
      </w:r>
      <w:r w:rsidRPr="00411784">
        <w:tab/>
        <w:t>:</w:t>
      </w:r>
    </w:p>
    <w:p w:rsidR="00E11404" w:rsidRPr="00E11404" w:rsidRDefault="00E11404" w:rsidP="00E11404">
      <w:proofErr w:type="spellStart"/>
      <w:r w:rsidRPr="00E11404">
        <w:t>NewPCP</w:t>
      </w:r>
      <w:proofErr w:type="spellEnd"/>
      <w:r w:rsidRPr="00E11404">
        <w:t>=02</w:t>
      </w:r>
    </w:p>
    <w:p w:rsidR="008C2D5F" w:rsidRDefault="008C2D5F" w:rsidP="00A53065">
      <w:pPr>
        <w:pStyle w:val="Heading4"/>
      </w:pPr>
      <w:r>
        <w:t>Response Body</w:t>
      </w:r>
    </w:p>
    <w:p w:rsidR="00F72A0D" w:rsidRDefault="00F72A0D" w:rsidP="00F72A0D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F72A0D" w:rsidRDefault="00F72A0D" w:rsidP="00F72A0D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"status"</w:t>
      </w:r>
      <w:r>
        <w:rPr>
          <w:rStyle w:val="jsontag"/>
        </w:rPr>
        <w:t xml:space="preserve">: </w:t>
      </w:r>
      <w:r>
        <w:rPr>
          <w:rStyle w:val="jsonnumber"/>
        </w:rPr>
        <w:t>200</w:t>
      </w:r>
      <w:r>
        <w:rPr>
          <w:rStyle w:val="jsontag"/>
        </w:rPr>
        <w:t>,</w:t>
      </w:r>
    </w:p>
    <w:p w:rsidR="00F72A0D" w:rsidRDefault="00F72A0D" w:rsidP="00F72A0D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 xml:space="preserve">: </w:t>
      </w:r>
      <w:r>
        <w:rPr>
          <w:rStyle w:val="jsonstring"/>
        </w:rPr>
        <w:t>"OK"</w:t>
      </w:r>
      <w:r>
        <w:rPr>
          <w:rStyle w:val="jsontag"/>
        </w:rPr>
        <w:t>,</w:t>
      </w:r>
    </w:p>
    <w:p w:rsidR="00F72A0D" w:rsidRDefault="00F72A0D" w:rsidP="00F72A0D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"description"</w:t>
      </w:r>
      <w:r>
        <w:rPr>
          <w:rStyle w:val="jsontag"/>
        </w:rPr>
        <w:t xml:space="preserve">: </w:t>
      </w:r>
      <w:r>
        <w:rPr>
          <w:rStyle w:val="jsonstring"/>
        </w:rPr>
        <w:t>"Requested Already in process</w:t>
      </w:r>
      <w:r w:rsidR="00E2757D">
        <w:rPr>
          <w:rStyle w:val="jsonstring"/>
        </w:rPr>
        <w:t xml:space="preserve"> / </w:t>
      </w:r>
      <w:r w:rsidR="00E2757D" w:rsidRPr="00E2757D">
        <w:rPr>
          <w:rStyle w:val="jsonstring"/>
        </w:rPr>
        <w:t>Change PCP Requested</w:t>
      </w:r>
      <w:r>
        <w:rPr>
          <w:rStyle w:val="jsonstring"/>
        </w:rPr>
        <w:t>"</w:t>
      </w:r>
      <w:r>
        <w:rPr>
          <w:rStyle w:val="jsontag"/>
        </w:rPr>
        <w:t>,</w:t>
      </w:r>
    </w:p>
    <w:p w:rsidR="00F72A0D" w:rsidRDefault="00F72A0D" w:rsidP="00F72A0D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"data"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  <w:r>
        <w:rPr>
          <w:rStyle w:val="jsontag"/>
        </w:rPr>
        <w:t>,</w:t>
      </w:r>
    </w:p>
    <w:p w:rsidR="00F72A0D" w:rsidRDefault="00F72A0D" w:rsidP="00F72A0D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"link"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</w:p>
    <w:p w:rsidR="00F72A0D" w:rsidRDefault="00F72A0D" w:rsidP="00F72A0D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}</w:t>
      </w:r>
    </w:p>
    <w:p w:rsidR="00A65EE6" w:rsidRDefault="00A65EE6" w:rsidP="00A65EE6">
      <w:pPr>
        <w:pStyle w:val="BlockText"/>
        <w:jc w:val="center"/>
      </w:pPr>
      <w:r>
        <w:lastRenderedPageBreak/>
        <w:t xml:space="preserve">Student </w:t>
      </w:r>
      <w:proofErr w:type="spellStart"/>
      <w:r>
        <w:t>pcp</w:t>
      </w:r>
      <w:proofErr w:type="spellEnd"/>
      <w:r>
        <w:t>/</w:t>
      </w:r>
      <w:r w:rsidR="00CB2DE9">
        <w:t>pay</w:t>
      </w:r>
    </w:p>
    <w:p w:rsidR="00A65EE6" w:rsidRDefault="00A65EE6" w:rsidP="00A65EE6">
      <w:pPr>
        <w:pStyle w:val="ListParagraph"/>
      </w:pPr>
    </w:p>
    <w:p w:rsidR="00A65EE6" w:rsidRDefault="00A65EE6" w:rsidP="00A65E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Pr="00736208">
        <w:rPr>
          <w:sz w:val="24"/>
          <w:szCs w:val="24"/>
        </w:rPr>
        <w:t>http://</w:t>
      </w:r>
      <w:r w:rsidR="00736208">
        <w:rPr>
          <w:sz w:val="24"/>
          <w:szCs w:val="24"/>
        </w:rPr>
        <w:t>localhost/bedApp/V1.0/pcp/pay</w:t>
      </w:r>
    </w:p>
    <w:p w:rsidR="00A65EE6" w:rsidRPr="00411784" w:rsidRDefault="00A65EE6" w:rsidP="00A65EE6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>POST</w:t>
      </w:r>
    </w:p>
    <w:p w:rsidR="00A65EE6" w:rsidRDefault="00A65EE6" w:rsidP="00A65EE6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A65EE6" w:rsidRPr="00010F60" w:rsidRDefault="00A65EE6" w:rsidP="00A65EE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>:   Authorization</w:t>
      </w:r>
      <w:r w:rsidRPr="00010F60">
        <w:rPr>
          <w:sz w:val="24"/>
          <w:szCs w:val="24"/>
        </w:rPr>
        <w:tab/>
      </w:r>
    </w:p>
    <w:p w:rsidR="00A65EE6" w:rsidRDefault="00A65EE6" w:rsidP="00A65EE6">
      <w:pPr>
        <w:pStyle w:val="HTMLPreformatted"/>
        <w:rPr>
          <w:rStyle w:val="jsonstring"/>
        </w:rPr>
      </w:pPr>
      <w:r w:rsidRPr="00411784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 w:rsidRPr="00C406E2">
        <w:rPr>
          <w:sz w:val="24"/>
          <w:szCs w:val="24"/>
        </w:rPr>
        <w:t xml:space="preserve">Bearer </w:t>
      </w:r>
      <w:r>
        <w:rPr>
          <w:rStyle w:val="jsonstring"/>
        </w:rPr>
        <w:t>b166e9b6c0d8d29cd82ed8f2d60b5cd1</w:t>
      </w:r>
    </w:p>
    <w:p w:rsidR="00A65EE6" w:rsidRDefault="00A65EE6" w:rsidP="00A65EE6">
      <w:pPr>
        <w:pStyle w:val="HTMLPreformatted"/>
        <w:rPr>
          <w:rStyle w:val="jsonstring"/>
        </w:rPr>
      </w:pPr>
    </w:p>
    <w:p w:rsidR="00A65EE6" w:rsidRDefault="00A65EE6" w:rsidP="00A65EE6">
      <w:pPr>
        <w:pStyle w:val="HTMLPreformatted"/>
        <w:numPr>
          <w:ilvl w:val="0"/>
          <w:numId w:val="34"/>
        </w:numPr>
        <w:rPr>
          <w:rStyle w:val="jsonstring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 xml:space="preserve"> </w:t>
      </w:r>
      <w:r w:rsidRPr="00010F60">
        <w:rPr>
          <w:rStyle w:val="jsonstring"/>
        </w:rPr>
        <w:t>Content-Type</w:t>
      </w:r>
    </w:p>
    <w:p w:rsidR="00A65EE6" w:rsidRDefault="00A65EE6" w:rsidP="00A65EE6">
      <w:pPr>
        <w:pStyle w:val="HTMLPreformatted"/>
        <w:ind w:left="1440"/>
      </w:pP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>
        <w:rPr>
          <w:rStyle w:val="jsonstring"/>
        </w:rPr>
        <w:t xml:space="preserve"> </w:t>
      </w:r>
      <w:r w:rsidRPr="005E7042">
        <w:rPr>
          <w:rStyle w:val="jsonstring"/>
        </w:rPr>
        <w:t>application/x-www-form-</w:t>
      </w:r>
      <w:proofErr w:type="spellStart"/>
      <w:r w:rsidRPr="005E7042">
        <w:rPr>
          <w:rStyle w:val="jsonstring"/>
        </w:rPr>
        <w:t>urlencoded</w:t>
      </w:r>
      <w:proofErr w:type="spellEnd"/>
      <w:r>
        <w:rPr>
          <w:rStyle w:val="jsonstring"/>
        </w:rPr>
        <w:tab/>
      </w:r>
      <w:r>
        <w:rPr>
          <w:rStyle w:val="jsonstring"/>
        </w:rPr>
        <w:tab/>
      </w:r>
    </w:p>
    <w:p w:rsidR="00A65EE6" w:rsidRPr="00411784" w:rsidRDefault="00A65EE6" w:rsidP="00A65EE6">
      <w:pPr>
        <w:rPr>
          <w:sz w:val="24"/>
          <w:szCs w:val="24"/>
        </w:rPr>
      </w:pPr>
    </w:p>
    <w:p w:rsidR="00A65EE6" w:rsidRDefault="00A65EE6" w:rsidP="00A65EE6">
      <w:pPr>
        <w:pStyle w:val="Heading4"/>
      </w:pPr>
      <w:r w:rsidRPr="00411784">
        <w:t>Body Parameters</w:t>
      </w:r>
      <w:r w:rsidRPr="00411784">
        <w:tab/>
        <w:t>:</w:t>
      </w:r>
    </w:p>
    <w:p w:rsidR="009B68FE" w:rsidRDefault="009B68FE" w:rsidP="00A65EE6">
      <w:pPr>
        <w:pStyle w:val="Heading4"/>
      </w:pPr>
      <w:proofErr w:type="spellStart"/>
      <w:r w:rsidRPr="009B68FE">
        <w:t>FeePaidType</w:t>
      </w:r>
      <w:proofErr w:type="spellEnd"/>
      <w:r>
        <w:t xml:space="preserve">, </w:t>
      </w:r>
      <w:proofErr w:type="spellStart"/>
      <w:r w:rsidRPr="009B68FE">
        <w:t>ChallanNo</w:t>
      </w:r>
      <w:proofErr w:type="spellEnd"/>
      <w:r>
        <w:t>,</w:t>
      </w:r>
      <w:r w:rsidRPr="009B68FE">
        <w:t xml:space="preserve"> </w:t>
      </w:r>
      <w:proofErr w:type="spellStart"/>
      <w:r w:rsidRPr="009B68FE">
        <w:t>FeePaidDate</w:t>
      </w:r>
      <w:proofErr w:type="spellEnd"/>
      <w:r>
        <w:t xml:space="preserve">, </w:t>
      </w:r>
      <w:proofErr w:type="spellStart"/>
      <w:r w:rsidRPr="009B68FE">
        <w:t>coreYear</w:t>
      </w:r>
      <w:proofErr w:type="spellEnd"/>
      <w:r>
        <w:t>,</w:t>
      </w:r>
      <w:r w:rsidR="00500994" w:rsidRPr="00500994">
        <w:t xml:space="preserve"> </w:t>
      </w:r>
      <w:proofErr w:type="spellStart"/>
      <w:r w:rsidR="00500994" w:rsidRPr="00500994">
        <w:t>FeeAmount</w:t>
      </w:r>
      <w:proofErr w:type="spellEnd"/>
    </w:p>
    <w:p w:rsidR="00A65EE6" w:rsidRDefault="00A65EE6" w:rsidP="00A65EE6">
      <w:pPr>
        <w:pStyle w:val="Heading4"/>
      </w:pPr>
      <w:r>
        <w:t>Response Body</w:t>
      </w:r>
    </w:p>
    <w:p w:rsidR="00A65EE6" w:rsidRDefault="00A65EE6" w:rsidP="00A65EE6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rPr>
          <w:rStyle w:val="jsontag"/>
        </w:rPr>
        <w:t>{</w:t>
      </w:r>
    </w:p>
    <w:p w:rsidR="00A65EE6" w:rsidRDefault="00A65EE6" w:rsidP="00A65EE6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"status"</w:t>
      </w:r>
      <w:r>
        <w:rPr>
          <w:rStyle w:val="jsontag"/>
        </w:rPr>
        <w:t xml:space="preserve">: </w:t>
      </w:r>
      <w:r>
        <w:rPr>
          <w:rStyle w:val="jsonnumber"/>
        </w:rPr>
        <w:t>200</w:t>
      </w:r>
      <w:r>
        <w:rPr>
          <w:rStyle w:val="jsontag"/>
        </w:rPr>
        <w:t>,</w:t>
      </w:r>
    </w:p>
    <w:p w:rsidR="00A65EE6" w:rsidRDefault="00A65EE6" w:rsidP="00A65EE6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"message"</w:t>
      </w:r>
      <w:r>
        <w:rPr>
          <w:rStyle w:val="jsontag"/>
        </w:rPr>
        <w:t xml:space="preserve">: </w:t>
      </w:r>
      <w:r>
        <w:rPr>
          <w:rStyle w:val="jsonstring"/>
        </w:rPr>
        <w:t>"OK"</w:t>
      </w:r>
      <w:r>
        <w:rPr>
          <w:rStyle w:val="jsontag"/>
        </w:rPr>
        <w:t>,</w:t>
      </w:r>
    </w:p>
    <w:p w:rsidR="00A65EE6" w:rsidRDefault="00A65EE6" w:rsidP="00A65EE6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"description"</w:t>
      </w:r>
      <w:r>
        <w:rPr>
          <w:rStyle w:val="jsontag"/>
        </w:rPr>
        <w:t xml:space="preserve">: </w:t>
      </w:r>
      <w:r>
        <w:rPr>
          <w:rStyle w:val="jsonstring"/>
        </w:rPr>
        <w:t>"</w:t>
      </w:r>
      <w:r w:rsidR="00CD6157" w:rsidRPr="00CD6157">
        <w:t xml:space="preserve"> </w:t>
      </w:r>
      <w:r w:rsidR="00CD6157" w:rsidRPr="00CD6157">
        <w:rPr>
          <w:rStyle w:val="jsonstring"/>
        </w:rPr>
        <w:t>payment status updated</w:t>
      </w:r>
      <w:r>
        <w:rPr>
          <w:rStyle w:val="jsonstring"/>
        </w:rPr>
        <w:t>"</w:t>
      </w:r>
      <w:r>
        <w:rPr>
          <w:rStyle w:val="jsontag"/>
        </w:rPr>
        <w:t>,</w:t>
      </w:r>
    </w:p>
    <w:p w:rsidR="00A65EE6" w:rsidRDefault="00A65EE6" w:rsidP="00A65EE6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"data"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  <w:r>
        <w:rPr>
          <w:rStyle w:val="jsontag"/>
        </w:rPr>
        <w:t>,</w:t>
      </w:r>
    </w:p>
    <w:p w:rsidR="00A65EE6" w:rsidRDefault="00A65EE6" w:rsidP="00A65EE6">
      <w:pPr>
        <w:pStyle w:val="HTMLPreformatted"/>
        <w:numPr>
          <w:ilvl w:val="0"/>
          <w:numId w:val="35"/>
        </w:numPr>
        <w:tabs>
          <w:tab w:val="clear" w:pos="720"/>
        </w:tabs>
        <w:spacing w:before="100" w:beforeAutospacing="1" w:after="100" w:afterAutospacing="1"/>
      </w:pPr>
      <w:r>
        <w:t xml:space="preserve">    </w:t>
      </w:r>
      <w:r>
        <w:rPr>
          <w:rStyle w:val="jsonname"/>
        </w:rPr>
        <w:t>"link"</w:t>
      </w:r>
      <w:r>
        <w:rPr>
          <w:rStyle w:val="jsontag"/>
        </w:rPr>
        <w:t xml:space="preserve">: </w:t>
      </w:r>
      <w:r>
        <w:rPr>
          <w:rStyle w:val="jsonnull"/>
        </w:rPr>
        <w:t>null</w:t>
      </w:r>
    </w:p>
    <w:p w:rsidR="00F72A0D" w:rsidRDefault="00A65EE6" w:rsidP="00A65EE6">
      <w:pPr>
        <w:rPr>
          <w:rStyle w:val="jsontag"/>
        </w:rPr>
      </w:pPr>
      <w:r>
        <w:rPr>
          <w:rStyle w:val="jsontag"/>
        </w:rPr>
        <w:t>}</w:t>
      </w:r>
    </w:p>
    <w:p w:rsidR="008A7DF3" w:rsidRDefault="008A7DF3" w:rsidP="00A65EE6">
      <w:pPr>
        <w:rPr>
          <w:rStyle w:val="jsontag"/>
        </w:rPr>
      </w:pPr>
    </w:p>
    <w:p w:rsidR="008A7DF3" w:rsidRDefault="008A7DF3" w:rsidP="00A65EE6">
      <w:pPr>
        <w:rPr>
          <w:rStyle w:val="jsontag"/>
        </w:rPr>
      </w:pPr>
    </w:p>
    <w:p w:rsidR="008A7DF3" w:rsidRDefault="005D4353" w:rsidP="008A7DF3">
      <w:pPr>
        <w:pStyle w:val="BlockText"/>
        <w:jc w:val="center"/>
      </w:pPr>
      <w:r>
        <w:t>Student academic</w:t>
      </w:r>
      <w:r w:rsidR="008A7DF3">
        <w:t>/</w:t>
      </w:r>
      <w:r>
        <w:t>syllabus</w:t>
      </w:r>
    </w:p>
    <w:p w:rsidR="008A7DF3" w:rsidRDefault="008A7DF3" w:rsidP="008A7DF3">
      <w:pPr>
        <w:pStyle w:val="ListParagraph"/>
      </w:pPr>
    </w:p>
    <w:p w:rsidR="00A325B8" w:rsidRDefault="008A7DF3" w:rsidP="008A7D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hyperlink r:id="rId17" w:history="1">
        <w:r w:rsidR="00A325B8" w:rsidRPr="00417F5A">
          <w:rPr>
            <w:rStyle w:val="Hyperlink"/>
            <w:sz w:val="24"/>
            <w:szCs w:val="24"/>
          </w:rPr>
          <w:t>http://localhost/bedApp/V1.0/academic/syllabus</w:t>
        </w:r>
      </w:hyperlink>
    </w:p>
    <w:p w:rsidR="008A7DF3" w:rsidRPr="00411784" w:rsidRDefault="008A7DF3" w:rsidP="008A7DF3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 w:rsidR="00A325B8">
        <w:rPr>
          <w:sz w:val="24"/>
          <w:szCs w:val="24"/>
        </w:rPr>
        <w:t>GET</w:t>
      </w:r>
    </w:p>
    <w:p w:rsidR="008A7DF3" w:rsidRDefault="008A7DF3" w:rsidP="008A7DF3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8A7DF3" w:rsidRPr="00010F60" w:rsidRDefault="008A7DF3" w:rsidP="008A7D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>:   Authorization</w:t>
      </w:r>
      <w:r w:rsidRPr="00010F60">
        <w:rPr>
          <w:sz w:val="24"/>
          <w:szCs w:val="24"/>
        </w:rPr>
        <w:tab/>
      </w:r>
    </w:p>
    <w:p w:rsidR="008A7DF3" w:rsidRPr="00A325B8" w:rsidRDefault="008A7DF3" w:rsidP="00A325B8">
      <w:pPr>
        <w:pStyle w:val="HTMLPreformatted"/>
      </w:pPr>
      <w:r w:rsidRPr="00411784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411784">
        <w:rPr>
          <w:sz w:val="24"/>
          <w:szCs w:val="24"/>
        </w:rPr>
        <w:t xml:space="preserve">Value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 xml:space="preserve">:  </w:t>
      </w:r>
      <w:r w:rsidRPr="00C406E2">
        <w:rPr>
          <w:sz w:val="24"/>
          <w:szCs w:val="24"/>
        </w:rPr>
        <w:t xml:space="preserve">Bearer </w:t>
      </w:r>
      <w:r>
        <w:rPr>
          <w:rStyle w:val="jsonstring"/>
        </w:rPr>
        <w:t>b166e9b6c0d8d29cd82ed8f2d60b5cd1</w:t>
      </w:r>
    </w:p>
    <w:p w:rsidR="008A7DF3" w:rsidRPr="00F72A0D" w:rsidRDefault="008A7DF3" w:rsidP="008A7DF3"/>
    <w:p w:rsidR="001E250C" w:rsidRDefault="001E250C" w:rsidP="001E250C">
      <w:pPr>
        <w:rPr>
          <w:rStyle w:val="jsontag"/>
        </w:rPr>
      </w:pPr>
    </w:p>
    <w:p w:rsidR="001E250C" w:rsidRDefault="001E250C" w:rsidP="001E250C">
      <w:pPr>
        <w:pStyle w:val="BlockText"/>
        <w:jc w:val="center"/>
      </w:pPr>
      <w:r>
        <w:t>Faculty academic/batch</w:t>
      </w:r>
    </w:p>
    <w:p w:rsidR="001E250C" w:rsidRDefault="001E250C" w:rsidP="001E250C">
      <w:pPr>
        <w:pStyle w:val="ListParagraph"/>
      </w:pPr>
    </w:p>
    <w:p w:rsidR="001E250C" w:rsidRDefault="001E250C" w:rsidP="001E25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 xml:space="preserve">: 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>http://bedapp.whyceeyes.com/V1.0/facultyAcadem/batch</w:t>
      </w:r>
    </w:p>
    <w:p w:rsidR="001E250C" w:rsidRPr="00411784" w:rsidRDefault="001E250C" w:rsidP="001E250C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>GET</w:t>
      </w:r>
    </w:p>
    <w:p w:rsidR="001E250C" w:rsidRDefault="001E250C" w:rsidP="001E250C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1E250C" w:rsidRPr="00010F60" w:rsidRDefault="001E250C" w:rsidP="001E250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>:   Authorization</w:t>
      </w:r>
      <w:r w:rsidRPr="00010F60">
        <w:rPr>
          <w:sz w:val="24"/>
          <w:szCs w:val="24"/>
        </w:rPr>
        <w:tab/>
      </w:r>
    </w:p>
    <w:p w:rsidR="001E250C" w:rsidRPr="001E250C" w:rsidRDefault="001E250C" w:rsidP="001E250C">
      <w:pPr>
        <w:pStyle w:val="HTMLPreformatted"/>
        <w:rPr>
          <w:rFonts w:asciiTheme="minorHAnsi" w:hAnsiTheme="minorHAnsi"/>
        </w:rPr>
      </w:pPr>
      <w:r w:rsidRPr="00411784">
        <w:rPr>
          <w:sz w:val="24"/>
          <w:szCs w:val="24"/>
        </w:rPr>
        <w:tab/>
      </w:r>
      <w:r w:rsidRPr="001E250C"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 xml:space="preserve">     </w:t>
      </w:r>
      <w:r w:rsidRPr="001E250C">
        <w:rPr>
          <w:rFonts w:asciiTheme="minorHAnsi" w:hAnsiTheme="minorHAnsi"/>
          <w:sz w:val="24"/>
          <w:szCs w:val="24"/>
        </w:rPr>
        <w:t xml:space="preserve">Value </w:t>
      </w:r>
      <w:r w:rsidRPr="001E250C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</w:t>
      </w:r>
      <w:r w:rsidRPr="001E250C">
        <w:rPr>
          <w:rFonts w:asciiTheme="minorHAnsi" w:hAnsiTheme="minorHAnsi"/>
          <w:sz w:val="24"/>
          <w:szCs w:val="24"/>
        </w:rPr>
        <w:t>:  Bearer ffa19757e3edf23ebd23852c640469a8</w:t>
      </w:r>
    </w:p>
    <w:p w:rsidR="001E250C" w:rsidRPr="00F72A0D" w:rsidRDefault="001E250C" w:rsidP="001E250C"/>
    <w:p w:rsidR="008A7DF3" w:rsidRDefault="001E250C" w:rsidP="00A65EE6">
      <w:r>
        <w:t>Response: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{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"status": 200,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"message": "OK",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"description": "listed successfully",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"data":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[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{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FirstYear</w:t>
      </w:r>
      <w:proofErr w:type="spellEnd"/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"2017",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SecondYear</w:t>
      </w:r>
      <w:proofErr w:type="spellEnd"/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"2019"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},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{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FirstYear</w:t>
      </w:r>
      <w:proofErr w:type="spellEnd"/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"2016",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SecondYear</w:t>
      </w:r>
      <w:proofErr w:type="spellEnd"/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"2018"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}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],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"link": null</w:t>
      </w:r>
    </w:p>
    <w:p w:rsidR="001E250C" w:rsidRPr="001E250C" w:rsidRDefault="001E250C" w:rsidP="001E250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1E250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}</w:t>
      </w:r>
    </w:p>
    <w:p w:rsidR="001E250C" w:rsidRDefault="001E250C" w:rsidP="00A65EE6"/>
    <w:p w:rsidR="00EC554C" w:rsidRDefault="00EC554C" w:rsidP="00EC554C">
      <w:pPr>
        <w:rPr>
          <w:rStyle w:val="jsontag"/>
        </w:rPr>
      </w:pPr>
    </w:p>
    <w:p w:rsidR="00EC554C" w:rsidRDefault="00EC554C" w:rsidP="00EC554C">
      <w:pPr>
        <w:pStyle w:val="BlockText"/>
        <w:pBdr>
          <w:bottom w:val="single" w:sz="24" w:space="11" w:color="EE8C69" w:themeColor="accent1" w:themeTint="99"/>
        </w:pBdr>
        <w:jc w:val="center"/>
      </w:pPr>
      <w:r>
        <w:t>Faculty academic/syllabus</w:t>
      </w:r>
    </w:p>
    <w:p w:rsidR="00EC554C" w:rsidRDefault="00EC554C" w:rsidP="00EC554C">
      <w:pPr>
        <w:pStyle w:val="ListParagraph"/>
      </w:pPr>
    </w:p>
    <w:p w:rsidR="00EC554C" w:rsidRDefault="00EC554C" w:rsidP="00EC55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ab/>
      </w:r>
      <w:r w:rsidRPr="0041178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C554C">
        <w:rPr>
          <w:sz w:val="24"/>
          <w:szCs w:val="24"/>
        </w:rPr>
        <w:t>http://bedapp.whyceeyes.com/V1.0/facultyAcadem/syllabus</w:t>
      </w:r>
      <w:r w:rsidRPr="00EC554C">
        <w:rPr>
          <w:rFonts w:cs="Arial"/>
          <w:sz w:val="24"/>
          <w:szCs w:val="24"/>
        </w:rPr>
        <w:t>?AcademicBatch=2017_-_2019</w:t>
      </w:r>
    </w:p>
    <w:p w:rsidR="00EC554C" w:rsidRDefault="00EC554C" w:rsidP="00EC554C">
      <w:pPr>
        <w:pStyle w:val="ListParagraph"/>
        <w:rPr>
          <w:sz w:val="24"/>
          <w:szCs w:val="24"/>
        </w:rPr>
      </w:pPr>
      <w:r w:rsidRPr="00EC554C">
        <w:rPr>
          <w:sz w:val="24"/>
          <w:szCs w:val="24"/>
        </w:rPr>
        <w:t>http://bedapp.whyceeyes.com/V1.0/facultyAcadem/syllabus</w:t>
      </w:r>
      <w:r>
        <w:rPr>
          <w:rFonts w:cs="Arial"/>
          <w:sz w:val="24"/>
          <w:szCs w:val="24"/>
        </w:rPr>
        <w:t>?AcademicBatch=2016_-_2018</w:t>
      </w:r>
    </w:p>
    <w:p w:rsidR="00EC554C" w:rsidRDefault="00EC554C" w:rsidP="00EC554C">
      <w:pPr>
        <w:pStyle w:val="ListParagraph"/>
        <w:rPr>
          <w:sz w:val="24"/>
          <w:szCs w:val="24"/>
        </w:rPr>
      </w:pPr>
    </w:p>
    <w:p w:rsidR="00EC554C" w:rsidRDefault="00EC554C" w:rsidP="00EC554C">
      <w:pPr>
        <w:pStyle w:val="ListParagraph"/>
        <w:rPr>
          <w:sz w:val="24"/>
          <w:szCs w:val="24"/>
        </w:rPr>
      </w:pPr>
    </w:p>
    <w:p w:rsidR="00EC554C" w:rsidRPr="00411784" w:rsidRDefault="00EC554C" w:rsidP="00EC554C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lastRenderedPageBreak/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>GET</w:t>
      </w:r>
    </w:p>
    <w:p w:rsidR="00EC554C" w:rsidRDefault="00EC554C" w:rsidP="00EC554C"/>
    <w:p w:rsidR="00EC554C" w:rsidRDefault="00EC554C" w:rsidP="00EC554C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EC554C" w:rsidRPr="00010F60" w:rsidRDefault="00EC554C" w:rsidP="00EC554C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>:   Authorization</w:t>
      </w:r>
      <w:r w:rsidRPr="00010F60">
        <w:rPr>
          <w:sz w:val="24"/>
          <w:szCs w:val="24"/>
        </w:rPr>
        <w:tab/>
      </w:r>
    </w:p>
    <w:p w:rsidR="00EC554C" w:rsidRDefault="00EC554C" w:rsidP="00EC554C">
      <w:pPr>
        <w:pStyle w:val="HTMLPreformatted"/>
        <w:rPr>
          <w:rFonts w:asciiTheme="minorHAnsi" w:hAnsiTheme="minorHAnsi"/>
          <w:sz w:val="24"/>
          <w:szCs w:val="24"/>
        </w:rPr>
      </w:pPr>
      <w:r w:rsidRPr="00411784">
        <w:rPr>
          <w:sz w:val="24"/>
          <w:szCs w:val="24"/>
        </w:rPr>
        <w:tab/>
      </w:r>
      <w:r w:rsidRPr="001E250C"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 xml:space="preserve">     </w:t>
      </w:r>
      <w:r w:rsidRPr="001E250C">
        <w:rPr>
          <w:rFonts w:asciiTheme="minorHAnsi" w:hAnsiTheme="minorHAnsi"/>
          <w:sz w:val="24"/>
          <w:szCs w:val="24"/>
        </w:rPr>
        <w:t xml:space="preserve">Value </w:t>
      </w:r>
      <w:r w:rsidRPr="001E250C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</w:t>
      </w:r>
      <w:r w:rsidRPr="001E250C">
        <w:rPr>
          <w:rFonts w:asciiTheme="minorHAnsi" w:hAnsiTheme="minorHAnsi"/>
          <w:sz w:val="24"/>
          <w:szCs w:val="24"/>
        </w:rPr>
        <w:t>:  Bearer ffa19757e3edf23ebd23852c640469a8</w:t>
      </w:r>
    </w:p>
    <w:p w:rsidR="00EC554C" w:rsidRDefault="00EC554C" w:rsidP="00EC554C">
      <w:pPr>
        <w:rPr>
          <w:sz w:val="24"/>
          <w:szCs w:val="24"/>
        </w:rPr>
      </w:pP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{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"status": 200,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"message": "OK",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"description": "Subject listed successfully",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"data":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[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{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SubjectCode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"110",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SubjectName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": "Education in Indian 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Soceity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"Year": "1",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SubjectPDF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"http://bedapp.whyceeyes.com/V1.0/AppResource/syllabus/14938939731015649214.pdf",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SubjectHTML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"http://bedapp.whyceeyes.com/V1.0/AppResource/syllabus/123118515818151818.htm",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SubjectEXCEL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"http://bedapp.whyceeyes.com/V1.0/AppResource/syllabus/518181519161687884.xlsx"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},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{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SubjectCode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"130",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SubjectName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"Curriculum Development",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"Year": "1",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SubjectPDF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SubjectHTML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SubjectEXCEL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"http://bedapp.whyceeyes.com/V1.0/AppResource/syllabus/14938952621823960007.xlsx"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},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{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SubjectCode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"120",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SubjectName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"Psycho - Pedagogy",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"Year": "2",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SubjectPDF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"http://bedapp.whyceeyes.com/V1.0/AppResource/syllabus/744845811818181581.pdf",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SubjectHTML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"http://bedapp.whyceeyes.com/V1.0/AppResource/syllabus/149631372221629.htm",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SubjectEXCEL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""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},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{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SubjectCode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"192",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SubjectName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"Educational Technology",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lastRenderedPageBreak/>
        <w:t xml:space="preserve">            "Year": "2",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SubjectPDF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SubjectHTML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"http://bedapp.whyceeyes.com/V1.0/AppResource/syllabus/75678235745872344.htm",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    "</w:t>
      </w:r>
      <w:proofErr w:type="spellStart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SubjectEXCEL</w:t>
      </w:r>
      <w:proofErr w:type="spellEnd"/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": ""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    }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],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 xml:space="preserve">    "link": null</w:t>
      </w:r>
    </w:p>
    <w:p w:rsidR="00EC554C" w:rsidRPr="00EC554C" w:rsidRDefault="00EC554C" w:rsidP="00EC554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uto"/>
          <w:sz w:val="20"/>
          <w:lang w:val="en-IN" w:eastAsia="en-IN"/>
        </w:rPr>
      </w:pPr>
      <w:r w:rsidRPr="00EC554C">
        <w:rPr>
          <w:rFonts w:ascii="Courier New" w:eastAsia="Times New Roman" w:hAnsi="Courier New" w:cs="Courier New"/>
          <w:color w:val="auto"/>
          <w:sz w:val="20"/>
          <w:lang w:val="en-IN" w:eastAsia="en-IN"/>
        </w:rPr>
        <w:t>}</w:t>
      </w:r>
    </w:p>
    <w:p w:rsidR="00EC554C" w:rsidRPr="00411784" w:rsidRDefault="00EC554C" w:rsidP="00EC554C">
      <w:pPr>
        <w:rPr>
          <w:sz w:val="24"/>
          <w:szCs w:val="24"/>
        </w:rPr>
      </w:pPr>
    </w:p>
    <w:p w:rsidR="00F67696" w:rsidRDefault="00F67696" w:rsidP="00F67696">
      <w:pPr>
        <w:rPr>
          <w:rStyle w:val="jsontag"/>
        </w:rPr>
      </w:pPr>
    </w:p>
    <w:p w:rsidR="00F67696" w:rsidRDefault="00F67696" w:rsidP="00F67696">
      <w:pPr>
        <w:pStyle w:val="BlockText"/>
        <w:pBdr>
          <w:bottom w:val="single" w:sz="24" w:space="11" w:color="EE8C69" w:themeColor="accent1" w:themeTint="99"/>
        </w:pBdr>
        <w:jc w:val="center"/>
      </w:pPr>
      <w:r>
        <w:t>PCP Faculty /center</w:t>
      </w:r>
    </w:p>
    <w:p w:rsidR="00F67696" w:rsidRDefault="00F67696" w:rsidP="00F67696">
      <w:pPr>
        <w:pStyle w:val="ListParagraph"/>
      </w:pPr>
    </w:p>
    <w:p w:rsidR="00F67696" w:rsidRDefault="00F67696" w:rsidP="00F676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ab/>
        <w:t xml:space="preserve">: </w:t>
      </w:r>
      <w:r w:rsidRPr="00F67696">
        <w:rPr>
          <w:sz w:val="24"/>
          <w:szCs w:val="24"/>
        </w:rPr>
        <w:t>http://bedapp.whyceeyes.com/V1.0/pcpFaculty/center</w:t>
      </w:r>
    </w:p>
    <w:p w:rsidR="00F67696" w:rsidRDefault="00F67696" w:rsidP="00F67696">
      <w:pPr>
        <w:pStyle w:val="ListParagraph"/>
        <w:rPr>
          <w:sz w:val="24"/>
          <w:szCs w:val="24"/>
        </w:rPr>
      </w:pPr>
    </w:p>
    <w:p w:rsidR="00F67696" w:rsidRPr="00411784" w:rsidRDefault="00F67696" w:rsidP="00F67696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>GET</w:t>
      </w:r>
    </w:p>
    <w:p w:rsidR="00F67696" w:rsidRDefault="00F67696" w:rsidP="00F67696"/>
    <w:p w:rsidR="00F67696" w:rsidRDefault="00F67696" w:rsidP="00F67696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F67696" w:rsidRPr="00010F60" w:rsidRDefault="00F67696" w:rsidP="00F67696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>:   Authorization</w:t>
      </w:r>
      <w:r w:rsidRPr="00010F60">
        <w:rPr>
          <w:sz w:val="24"/>
          <w:szCs w:val="24"/>
        </w:rPr>
        <w:tab/>
      </w:r>
    </w:p>
    <w:p w:rsidR="00F67696" w:rsidRDefault="00F67696" w:rsidP="00F67696">
      <w:pPr>
        <w:pStyle w:val="HTMLPreformatted"/>
        <w:rPr>
          <w:rFonts w:asciiTheme="minorHAnsi" w:hAnsiTheme="minorHAnsi"/>
          <w:sz w:val="24"/>
          <w:szCs w:val="24"/>
        </w:rPr>
      </w:pPr>
      <w:r w:rsidRPr="00411784">
        <w:rPr>
          <w:sz w:val="24"/>
          <w:szCs w:val="24"/>
        </w:rPr>
        <w:tab/>
      </w:r>
      <w:r w:rsidRPr="001E250C"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 xml:space="preserve">     </w:t>
      </w:r>
      <w:r w:rsidRPr="001E250C">
        <w:rPr>
          <w:rFonts w:asciiTheme="minorHAnsi" w:hAnsiTheme="minorHAnsi"/>
          <w:sz w:val="24"/>
          <w:szCs w:val="24"/>
        </w:rPr>
        <w:t xml:space="preserve">Value </w:t>
      </w:r>
      <w:r w:rsidRPr="001E250C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</w:t>
      </w:r>
      <w:r w:rsidRPr="001E250C">
        <w:rPr>
          <w:rFonts w:asciiTheme="minorHAnsi" w:hAnsiTheme="minorHAnsi"/>
          <w:sz w:val="24"/>
          <w:szCs w:val="24"/>
        </w:rPr>
        <w:t xml:space="preserve">:  Bearer </w:t>
      </w:r>
      <w:r w:rsidRPr="00F67696">
        <w:rPr>
          <w:rFonts w:asciiTheme="minorHAnsi" w:hAnsiTheme="minorHAnsi"/>
          <w:sz w:val="24"/>
          <w:szCs w:val="24"/>
        </w:rPr>
        <w:t>37bbf6bde862fa3ced2d75742fd959a1</w:t>
      </w:r>
    </w:p>
    <w:p w:rsidR="00F67696" w:rsidRDefault="00F67696" w:rsidP="00F67696">
      <w:pPr>
        <w:pStyle w:val="HTMLPreformatted"/>
        <w:rPr>
          <w:rFonts w:asciiTheme="minorHAnsi" w:hAnsiTheme="minorHAnsi"/>
          <w:sz w:val="24"/>
          <w:szCs w:val="24"/>
        </w:rPr>
      </w:pP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{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status</w:t>
      </w:r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F67696">
        <w:rPr>
          <w:rFonts w:ascii="Courier New" w:eastAsia="Times New Roman" w:hAnsi="Courier New" w:cs="Courier New"/>
          <w:color w:val="0000FF"/>
          <w:sz w:val="20"/>
          <w:lang w:val="en-IN" w:eastAsia="en-IN"/>
        </w:rPr>
        <w:t>200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message</w:t>
      </w:r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OK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description</w:t>
      </w:r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 xml:space="preserve">PCP data selected in the order of 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PCPCourseYear</w:t>
      </w:r>
      <w:proofErr w:type="spellEnd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/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PCPRoundNumber</w:t>
      </w:r>
      <w:proofErr w:type="spellEnd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/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PCPDay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data</w:t>
      </w:r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[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777777"/>
          <w:sz w:val="20"/>
          <w:lang w:val="en-IN" w:eastAsia="en-IN"/>
        </w:rPr>
        <w:t>  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{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PCPDayRoundSheduleID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146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RoundSheduleID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3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proofErr w:type="gram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facultyID</w:t>
      </w:r>
      <w:proofErr w:type="spellEnd"/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05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Name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Gunabalan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PCPCenterCode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PCPCenterName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Annamalai</w:t>
      </w:r>
      <w:proofErr w:type="spellEnd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 xml:space="preserve"> Nagar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PCPCenterAddress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 xml:space="preserve">xyz, 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asdf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PCPRoundFee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proofErr w:type="gramStart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 15000</w:t>
      </w:r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PCPRoundNumber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PCPCourseYear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lastRenderedPageBreak/>
        <w:t>"</w:t>
      </w:r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Batch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2017_-_2019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PCPDay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PCPDate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07-09-2017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PCPTime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09:06:06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}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777777"/>
          <w:sz w:val="20"/>
          <w:lang w:val="en-IN" w:eastAsia="en-IN"/>
        </w:rPr>
        <w:t>  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{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PCPDayRoundSheduleID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146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RoundSheduleID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3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proofErr w:type="gram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facultyID</w:t>
      </w:r>
      <w:proofErr w:type="spellEnd"/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05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Name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Gunabalan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PCPCenterCode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PCPCenterName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Coimbatore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PCPCenterAddress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bharathi</w:t>
      </w:r>
      <w:proofErr w:type="spellEnd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 xml:space="preserve"> 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nagar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PCPRoundFee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proofErr w:type="gramStart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 15000</w:t>
      </w:r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PCPRoundNumber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PCPCourseYear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Batch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2017_-_2019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PCPDay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PCPDate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07-09-2017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PCPTime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09:06:06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}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777777"/>
          <w:sz w:val="20"/>
          <w:lang w:val="en-IN" w:eastAsia="en-IN"/>
        </w:rPr>
        <w:t>  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{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PCPDayRoundSheduleID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147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RoundSheduleID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3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proofErr w:type="gram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facultyID</w:t>
      </w:r>
      <w:proofErr w:type="spellEnd"/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05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Name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Gunabalan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PCPCenterCode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PCPCenterName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Annamalai</w:t>
      </w:r>
      <w:proofErr w:type="spellEnd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 xml:space="preserve"> Nagar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PCPCenterAddress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 xml:space="preserve">xyz, 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asdf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PCPRoundFee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proofErr w:type="gramStart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 15000</w:t>
      </w:r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PCPRoundNumber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PCPCourseYear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Batch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2017_-_2019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PCPDay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2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PCPDate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08-09-2017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PCPTime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09:06:06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}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777777"/>
          <w:sz w:val="20"/>
          <w:lang w:val="en-IN" w:eastAsia="en-IN"/>
        </w:rPr>
        <w:t>  </w:t>
      </w:r>
    </w:p>
    <w:p w:rsidR="00F67696" w:rsidRPr="00F67696" w:rsidRDefault="00F67696" w:rsidP="00F676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{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PCPDayRoundSheduleID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147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lastRenderedPageBreak/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RoundSheduleID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3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proofErr w:type="gram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facultyID</w:t>
      </w:r>
      <w:proofErr w:type="spellEnd"/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05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Name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Gunabalan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PCPCenterCode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PCPCenterName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Coimbatore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PCPCenterAddress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bharathi</w:t>
      </w:r>
      <w:proofErr w:type="spellEnd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 xml:space="preserve"> </w:t>
      </w:r>
      <w:proofErr w:type="spellStart"/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nagar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PCPRoundFee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proofErr w:type="gramStart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 15000</w:t>
      </w:r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PCPRoundNumber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PCPCourseYear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Batch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2017_-_2019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PCPDay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2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PCPDate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08-09-2017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PCPTime</w:t>
      </w:r>
      <w:proofErr w:type="spell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F67696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09:06:06</w:t>
      </w: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}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],</w:t>
      </w:r>
    </w:p>
    <w:p w:rsidR="00F67696" w:rsidRPr="00F67696" w:rsidRDefault="00F67696" w:rsidP="00F67696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F67696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link</w:t>
      </w:r>
      <w:proofErr w:type="gramEnd"/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F67696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</w:p>
    <w:p w:rsidR="00EC554C" w:rsidRDefault="00F67696" w:rsidP="00E233A0">
      <w:pPr>
        <w:spacing w:after="0" w:line="240" w:lineRule="auto"/>
      </w:pPr>
      <w:r w:rsidRPr="00F67696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}</w:t>
      </w:r>
    </w:p>
    <w:p w:rsidR="00E233A0" w:rsidRPr="00411784" w:rsidRDefault="00E233A0" w:rsidP="00E233A0">
      <w:pPr>
        <w:rPr>
          <w:sz w:val="24"/>
          <w:szCs w:val="24"/>
        </w:rPr>
      </w:pPr>
    </w:p>
    <w:p w:rsidR="00E233A0" w:rsidRDefault="00E233A0" w:rsidP="00E233A0">
      <w:pPr>
        <w:rPr>
          <w:rStyle w:val="jsontag"/>
        </w:rPr>
      </w:pPr>
    </w:p>
    <w:p w:rsidR="00E233A0" w:rsidRDefault="00E233A0" w:rsidP="00E233A0">
      <w:pPr>
        <w:pStyle w:val="BlockText"/>
        <w:pBdr>
          <w:bottom w:val="single" w:sz="24" w:space="11" w:color="EE8C69" w:themeColor="accent1" w:themeTint="99"/>
        </w:pBdr>
        <w:jc w:val="center"/>
      </w:pPr>
      <w:r>
        <w:t>Forget Password</w:t>
      </w:r>
    </w:p>
    <w:p w:rsidR="00E233A0" w:rsidRDefault="00E233A0" w:rsidP="00E233A0">
      <w:pPr>
        <w:pStyle w:val="ListParagraph"/>
      </w:pPr>
    </w:p>
    <w:p w:rsidR="00E233A0" w:rsidRDefault="00E233A0" w:rsidP="00E233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ab/>
        <w:t xml:space="preserve">: </w:t>
      </w:r>
      <w:r w:rsidRPr="00E233A0">
        <w:rPr>
          <w:sz w:val="24"/>
          <w:szCs w:val="24"/>
        </w:rPr>
        <w:t>http://bedapp.whyceeyes.com/V1.0/forgetPwd</w:t>
      </w:r>
    </w:p>
    <w:p w:rsidR="00E233A0" w:rsidRDefault="00E233A0" w:rsidP="00E233A0">
      <w:pPr>
        <w:pStyle w:val="ListParagraph"/>
        <w:rPr>
          <w:sz w:val="24"/>
          <w:szCs w:val="24"/>
        </w:rPr>
      </w:pPr>
    </w:p>
    <w:p w:rsidR="00E233A0" w:rsidRPr="00411784" w:rsidRDefault="00E233A0" w:rsidP="00E233A0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>POST</w:t>
      </w:r>
    </w:p>
    <w:p w:rsidR="00E233A0" w:rsidRDefault="00E233A0" w:rsidP="00E233A0"/>
    <w:p w:rsidR="00E233A0" w:rsidRDefault="00E233A0" w:rsidP="00E233A0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E233A0" w:rsidRPr="00010F60" w:rsidRDefault="00E233A0" w:rsidP="00E233A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 xml:space="preserve">:   </w:t>
      </w:r>
      <w:r w:rsidRPr="00E233A0">
        <w:t>Content-Type</w:t>
      </w:r>
      <w:r w:rsidRPr="00010F60">
        <w:rPr>
          <w:sz w:val="24"/>
          <w:szCs w:val="24"/>
        </w:rPr>
        <w:tab/>
      </w:r>
    </w:p>
    <w:p w:rsidR="00E233A0" w:rsidRDefault="00E233A0" w:rsidP="00EC554C">
      <w:pPr>
        <w:pStyle w:val="HTMLPreformatted"/>
      </w:pPr>
      <w:r w:rsidRPr="00411784">
        <w:rPr>
          <w:sz w:val="24"/>
          <w:szCs w:val="24"/>
        </w:rPr>
        <w:tab/>
      </w:r>
      <w:r w:rsidRPr="001E250C"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 xml:space="preserve">     </w:t>
      </w:r>
      <w:r w:rsidRPr="001E250C">
        <w:rPr>
          <w:rFonts w:asciiTheme="minorHAnsi" w:hAnsiTheme="minorHAnsi"/>
          <w:sz w:val="24"/>
          <w:szCs w:val="24"/>
        </w:rPr>
        <w:t xml:space="preserve">Value </w:t>
      </w:r>
      <w:r w:rsidRPr="001E250C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</w:t>
      </w:r>
      <w:r w:rsidRPr="001E250C">
        <w:rPr>
          <w:rFonts w:asciiTheme="minorHAnsi" w:hAnsiTheme="minorHAnsi"/>
          <w:sz w:val="24"/>
          <w:szCs w:val="24"/>
        </w:rPr>
        <w:t xml:space="preserve">:  </w:t>
      </w:r>
      <w:r w:rsidRPr="00E233A0">
        <w:t>application/x-www-form-</w:t>
      </w:r>
      <w:proofErr w:type="spellStart"/>
      <w:r w:rsidRPr="00E233A0">
        <w:t>urlencoded</w:t>
      </w:r>
      <w:proofErr w:type="spellEnd"/>
    </w:p>
    <w:p w:rsidR="00E233A0" w:rsidRDefault="00E233A0" w:rsidP="00EC554C">
      <w:pPr>
        <w:pStyle w:val="HTMLPreformatted"/>
      </w:pPr>
    </w:p>
    <w:p w:rsidR="00E233A0" w:rsidRDefault="00E233A0" w:rsidP="00EC554C">
      <w:pPr>
        <w:pStyle w:val="HTMLPreformatted"/>
      </w:pPr>
    </w:p>
    <w:p w:rsidR="007E19EA" w:rsidRDefault="007E19EA" w:rsidP="007E19EA">
      <w:pPr>
        <w:pStyle w:val="Heading4"/>
      </w:pPr>
      <w:r w:rsidRPr="00411784">
        <w:t>Body Parameters</w:t>
      </w:r>
      <w:r w:rsidRPr="00411784">
        <w:tab/>
        <w:t>:</w:t>
      </w:r>
    </w:p>
    <w:p w:rsidR="00E233A0" w:rsidRDefault="00E233A0" w:rsidP="00EC554C">
      <w:pPr>
        <w:pStyle w:val="HTMLPreformatted"/>
      </w:pPr>
    </w:p>
    <w:p w:rsidR="007E19EA" w:rsidRDefault="007E19EA" w:rsidP="007E19EA">
      <w:pPr>
        <w:pStyle w:val="HTMLPreformatted"/>
        <w:rPr>
          <w:b/>
        </w:rPr>
      </w:pPr>
      <w:proofErr w:type="spellStart"/>
      <w:r>
        <w:t>MobileNo</w:t>
      </w:r>
      <w:proofErr w:type="spellEnd"/>
      <w:r>
        <w:t>=9698052028</w:t>
      </w:r>
    </w:p>
    <w:p w:rsidR="007E19EA" w:rsidRDefault="007E19EA" w:rsidP="007E19EA">
      <w:pPr>
        <w:pStyle w:val="Heading4"/>
        <w:rPr>
          <w:lang w:val="en-IN" w:eastAsia="en-IN" w:bidi="ta-IN"/>
        </w:rPr>
      </w:pPr>
      <w:r>
        <w:rPr>
          <w:rFonts w:ascii="Courier New" w:eastAsia="Times New Roman" w:hAnsi="Courier New" w:cs="Courier New"/>
          <w:b w:val="0"/>
          <w:color w:val="auto"/>
          <w:spacing w:val="0"/>
          <w:sz w:val="20"/>
          <w:szCs w:val="20"/>
          <w:lang w:val="en-IN" w:eastAsia="en-IN" w:bidi="ta-IN"/>
        </w:rPr>
        <w:t>Response:</w:t>
      </w:r>
    </w:p>
    <w:p w:rsidR="007E19EA" w:rsidRDefault="007E19EA" w:rsidP="007E19E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{</w:t>
      </w:r>
    </w:p>
    <w:p w:rsidR="007E19EA" w:rsidRDefault="007E19EA" w:rsidP="007E19E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"</w:t>
      </w:r>
      <w:proofErr w:type="gramStart"/>
      <w:r>
        <w:rPr>
          <w:rStyle w:val="key-name"/>
          <w:rFonts w:ascii="Courier New" w:hAnsi="Courier New" w:cs="Courier New"/>
          <w:color w:val="CE7B00"/>
          <w:sz w:val="20"/>
        </w:rPr>
        <w:t>status</w:t>
      </w:r>
      <w:proofErr w:type="gramEnd"/>
      <w:r>
        <w:rPr>
          <w:rFonts w:ascii="Courier New" w:hAnsi="Courier New" w:cs="Courier New"/>
          <w:color w:val="000000"/>
          <w:sz w:val="20"/>
        </w:rPr>
        <w:t>":</w:t>
      </w:r>
      <w:r>
        <w:rPr>
          <w:rStyle w:val="apple-converted-space"/>
          <w:rFonts w:ascii="Courier New" w:hAnsi="Courier New" w:cs="Courier New"/>
          <w:color w:val="000000"/>
          <w:sz w:val="20"/>
        </w:rPr>
        <w:t> </w:t>
      </w:r>
      <w:r>
        <w:rPr>
          <w:rStyle w:val="numeric"/>
          <w:rFonts w:ascii="Courier New" w:hAnsi="Courier New" w:cs="Courier New"/>
          <w:color w:val="0000FF"/>
          <w:sz w:val="20"/>
        </w:rPr>
        <w:t>200</w:t>
      </w:r>
      <w:r>
        <w:rPr>
          <w:rStyle w:val="punctuation"/>
          <w:rFonts w:ascii="Courier New" w:hAnsi="Courier New" w:cs="Courier New"/>
          <w:color w:val="000000"/>
          <w:sz w:val="20"/>
        </w:rPr>
        <w:t>,</w:t>
      </w:r>
    </w:p>
    <w:p w:rsidR="007E19EA" w:rsidRDefault="007E19EA" w:rsidP="007E19E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>"</w:t>
      </w:r>
      <w:proofErr w:type="gramStart"/>
      <w:r>
        <w:rPr>
          <w:rStyle w:val="key-name"/>
          <w:rFonts w:ascii="Courier New" w:hAnsi="Courier New" w:cs="Courier New"/>
          <w:color w:val="CE7B00"/>
          <w:sz w:val="20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</w:rPr>
        <w:t>":</w:t>
      </w:r>
      <w:r>
        <w:rPr>
          <w:rStyle w:val="apple-converted-space"/>
          <w:rFonts w:ascii="Courier New" w:hAnsi="Courier New" w:cs="Courier New"/>
          <w:color w:val="000000"/>
          <w:sz w:val="20"/>
        </w:rPr>
        <w:t> </w:t>
      </w:r>
      <w:r>
        <w:rPr>
          <w:rStyle w:val="punctuation"/>
          <w:rFonts w:ascii="Courier New" w:hAnsi="Courier New" w:cs="Courier New"/>
          <w:color w:val="000000"/>
          <w:sz w:val="20"/>
        </w:rPr>
        <w:t>"</w:t>
      </w:r>
      <w:r>
        <w:rPr>
          <w:rStyle w:val="stringvalue"/>
          <w:rFonts w:ascii="Courier New" w:hAnsi="Courier New" w:cs="Courier New"/>
          <w:color w:val="4488AA"/>
          <w:sz w:val="20"/>
        </w:rPr>
        <w:t>OK</w:t>
      </w:r>
      <w:r>
        <w:rPr>
          <w:rStyle w:val="punctuation"/>
          <w:rFonts w:ascii="Courier New" w:hAnsi="Courier New" w:cs="Courier New"/>
          <w:color w:val="000000"/>
          <w:sz w:val="20"/>
        </w:rPr>
        <w:t>",</w:t>
      </w:r>
    </w:p>
    <w:p w:rsidR="007E19EA" w:rsidRDefault="007E19EA" w:rsidP="007E19E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"</w:t>
      </w:r>
      <w:proofErr w:type="gramStart"/>
      <w:r>
        <w:rPr>
          <w:rStyle w:val="key-name"/>
          <w:rFonts w:ascii="Courier New" w:hAnsi="Courier New" w:cs="Courier New"/>
          <w:color w:val="CE7B00"/>
          <w:sz w:val="20"/>
        </w:rPr>
        <w:t>description</w:t>
      </w:r>
      <w:proofErr w:type="gramEnd"/>
      <w:r>
        <w:rPr>
          <w:rFonts w:ascii="Courier New" w:hAnsi="Courier New" w:cs="Courier New"/>
          <w:color w:val="000000"/>
          <w:sz w:val="20"/>
        </w:rPr>
        <w:t>":</w:t>
      </w:r>
      <w:r>
        <w:rPr>
          <w:rStyle w:val="apple-converted-space"/>
          <w:rFonts w:ascii="Courier New" w:hAnsi="Courier New" w:cs="Courier New"/>
          <w:color w:val="000000"/>
          <w:sz w:val="20"/>
        </w:rPr>
        <w:t> </w:t>
      </w:r>
      <w:r>
        <w:rPr>
          <w:rStyle w:val="punctuation"/>
          <w:rFonts w:ascii="Courier New" w:hAnsi="Courier New" w:cs="Courier New"/>
          <w:color w:val="000000"/>
          <w:sz w:val="20"/>
        </w:rPr>
        <w:t>"</w:t>
      </w:r>
      <w:r>
        <w:rPr>
          <w:rStyle w:val="stringvalue"/>
          <w:rFonts w:ascii="Courier New" w:hAnsi="Courier New" w:cs="Courier New"/>
          <w:color w:val="4488AA"/>
          <w:sz w:val="20"/>
        </w:rPr>
        <w:t xml:space="preserve">New Password was set and sent to </w:t>
      </w:r>
      <w:proofErr w:type="spellStart"/>
      <w:r>
        <w:rPr>
          <w:rStyle w:val="stringvalue"/>
          <w:rFonts w:ascii="Courier New" w:hAnsi="Courier New" w:cs="Courier New"/>
          <w:color w:val="4488AA"/>
          <w:sz w:val="20"/>
        </w:rPr>
        <w:t>registed</w:t>
      </w:r>
      <w:proofErr w:type="spellEnd"/>
      <w:r>
        <w:rPr>
          <w:rStyle w:val="stringvalue"/>
          <w:rFonts w:ascii="Courier New" w:hAnsi="Courier New" w:cs="Courier New"/>
          <w:color w:val="4488AA"/>
          <w:sz w:val="20"/>
        </w:rPr>
        <w:t xml:space="preserve"> mobile number successfully</w:t>
      </w:r>
      <w:r>
        <w:rPr>
          <w:rStyle w:val="punctuation"/>
          <w:rFonts w:ascii="Courier New" w:hAnsi="Courier New" w:cs="Courier New"/>
          <w:color w:val="000000"/>
          <w:sz w:val="20"/>
        </w:rPr>
        <w:t>",</w:t>
      </w:r>
    </w:p>
    <w:p w:rsidR="007E19EA" w:rsidRDefault="007E19EA" w:rsidP="007E19E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"</w:t>
      </w:r>
      <w:proofErr w:type="gramStart"/>
      <w:r>
        <w:rPr>
          <w:rStyle w:val="key-name"/>
          <w:rFonts w:ascii="Courier New" w:hAnsi="Courier New" w:cs="Courier New"/>
          <w:color w:val="CE7B00"/>
          <w:sz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</w:rPr>
        <w:t>":</w:t>
      </w:r>
      <w:r>
        <w:rPr>
          <w:rStyle w:val="apple-converted-space"/>
          <w:rFonts w:ascii="Courier New" w:hAnsi="Courier New" w:cs="Courier New"/>
          <w:color w:val="000000"/>
          <w:sz w:val="20"/>
        </w:rPr>
        <w:t> </w:t>
      </w:r>
      <w:r>
        <w:rPr>
          <w:rStyle w:val="nullvalue"/>
          <w:rFonts w:ascii="Courier New" w:hAnsi="Courier New" w:cs="Courier New"/>
          <w:color w:val="770088"/>
          <w:sz w:val="20"/>
        </w:rPr>
        <w:t>null</w:t>
      </w:r>
      <w:r>
        <w:rPr>
          <w:rStyle w:val="punctuation"/>
          <w:rFonts w:ascii="Courier New" w:hAnsi="Courier New" w:cs="Courier New"/>
          <w:color w:val="000000"/>
          <w:sz w:val="20"/>
        </w:rPr>
        <w:t>,</w:t>
      </w:r>
    </w:p>
    <w:p w:rsidR="007E19EA" w:rsidRDefault="007E19EA" w:rsidP="007E19E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"</w:t>
      </w:r>
      <w:proofErr w:type="gramStart"/>
      <w:r>
        <w:rPr>
          <w:rStyle w:val="key-name"/>
          <w:rFonts w:ascii="Courier New" w:hAnsi="Courier New" w:cs="Courier New"/>
          <w:color w:val="CE7B00"/>
          <w:sz w:val="20"/>
        </w:rPr>
        <w:t>link</w:t>
      </w:r>
      <w:proofErr w:type="gramEnd"/>
      <w:r>
        <w:rPr>
          <w:rFonts w:ascii="Courier New" w:hAnsi="Courier New" w:cs="Courier New"/>
          <w:color w:val="000000"/>
          <w:sz w:val="20"/>
        </w:rPr>
        <w:t>":</w:t>
      </w:r>
      <w:r>
        <w:rPr>
          <w:rStyle w:val="apple-converted-space"/>
          <w:rFonts w:ascii="Courier New" w:hAnsi="Courier New" w:cs="Courier New"/>
          <w:color w:val="000000"/>
          <w:sz w:val="20"/>
        </w:rPr>
        <w:t> </w:t>
      </w:r>
      <w:r>
        <w:rPr>
          <w:rStyle w:val="punctuation"/>
          <w:rFonts w:ascii="Courier New" w:hAnsi="Courier New" w:cs="Courier New"/>
          <w:color w:val="000000"/>
          <w:sz w:val="20"/>
        </w:rPr>
        <w:t>"</w:t>
      </w:r>
      <w:hyperlink r:id="rId18" w:tooltip="Click to insert into URL field" w:history="1">
        <w:r>
          <w:rPr>
            <w:rStyle w:val="Hyperlink"/>
            <w:rFonts w:ascii="Courier New" w:hAnsi="Courier New" w:cs="Courier New"/>
            <w:color w:val="1976D2"/>
            <w:sz w:val="20"/>
          </w:rPr>
          <w:t>http://bedapp.whyceeyes.com/V1.0/login/student</w:t>
        </w:r>
      </w:hyperlink>
      <w:r>
        <w:rPr>
          <w:rStyle w:val="punctuation"/>
          <w:rFonts w:ascii="Courier New" w:hAnsi="Courier New" w:cs="Courier New"/>
          <w:color w:val="000000"/>
          <w:sz w:val="20"/>
        </w:rPr>
        <w:t>"</w:t>
      </w:r>
    </w:p>
    <w:p w:rsidR="009B684D" w:rsidRDefault="007E19EA" w:rsidP="007E19E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9B684D" w:rsidRDefault="009B684D" w:rsidP="009B684D">
      <w:pPr>
        <w:rPr>
          <w:rStyle w:val="jsontag"/>
        </w:rPr>
      </w:pPr>
    </w:p>
    <w:p w:rsidR="009B684D" w:rsidRDefault="009B684D" w:rsidP="009B684D">
      <w:pPr>
        <w:pStyle w:val="BlockText"/>
        <w:pBdr>
          <w:bottom w:val="single" w:sz="24" w:space="11" w:color="EE8C69" w:themeColor="accent1" w:themeTint="99"/>
        </w:pBdr>
        <w:jc w:val="center"/>
      </w:pPr>
      <w:r>
        <w:t>Student Search</w:t>
      </w:r>
    </w:p>
    <w:p w:rsidR="009B684D" w:rsidRDefault="009B684D" w:rsidP="009B684D">
      <w:pPr>
        <w:pStyle w:val="ListParagraph"/>
      </w:pPr>
    </w:p>
    <w:p w:rsidR="009B684D" w:rsidRDefault="009B684D" w:rsidP="009B68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ab/>
        <w:t xml:space="preserve">: </w:t>
      </w:r>
      <w:r w:rsidRPr="00E233A0">
        <w:rPr>
          <w:sz w:val="24"/>
          <w:szCs w:val="24"/>
        </w:rPr>
        <w:t>http://bed</w:t>
      </w:r>
      <w:r>
        <w:rPr>
          <w:sz w:val="24"/>
          <w:szCs w:val="24"/>
        </w:rPr>
        <w:t>app.whyceeyes.com/V1.0/</w:t>
      </w:r>
      <w:r w:rsidRPr="009B684D">
        <w:rPr>
          <w:sz w:val="24"/>
          <w:szCs w:val="24"/>
        </w:rPr>
        <w:t>studentSearch?FilterBy=Mobile&amp;FilterValue=9</w:t>
      </w:r>
    </w:p>
    <w:p w:rsidR="009B684D" w:rsidRDefault="009B684D" w:rsidP="009B684D">
      <w:pPr>
        <w:pStyle w:val="ListParagraph"/>
        <w:rPr>
          <w:sz w:val="24"/>
          <w:szCs w:val="24"/>
        </w:rPr>
      </w:pPr>
    </w:p>
    <w:p w:rsidR="009B684D" w:rsidRPr="00411784" w:rsidRDefault="009B684D" w:rsidP="009B684D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>GET</w:t>
      </w:r>
    </w:p>
    <w:p w:rsidR="009B684D" w:rsidRDefault="009B684D" w:rsidP="009B684D"/>
    <w:p w:rsidR="009B684D" w:rsidRDefault="009B684D" w:rsidP="009B684D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9B684D" w:rsidRPr="00010F60" w:rsidRDefault="009B684D" w:rsidP="009B684D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 xml:space="preserve">:   </w:t>
      </w:r>
      <w:proofErr w:type="spellStart"/>
      <w:r>
        <w:rPr>
          <w:sz w:val="24"/>
          <w:szCs w:val="24"/>
        </w:rPr>
        <w:t>Authorzation</w:t>
      </w:r>
      <w:proofErr w:type="spellEnd"/>
    </w:p>
    <w:p w:rsidR="009B684D" w:rsidRDefault="009B684D" w:rsidP="009B684D">
      <w:pPr>
        <w:pStyle w:val="HTMLPreformatted"/>
      </w:pPr>
      <w:r w:rsidRPr="00411784">
        <w:rPr>
          <w:sz w:val="24"/>
          <w:szCs w:val="24"/>
        </w:rPr>
        <w:tab/>
      </w:r>
      <w:r w:rsidRPr="001E250C"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 xml:space="preserve">     </w:t>
      </w:r>
      <w:r w:rsidRPr="001E250C">
        <w:rPr>
          <w:rFonts w:asciiTheme="minorHAnsi" w:hAnsiTheme="minorHAnsi"/>
          <w:sz w:val="24"/>
          <w:szCs w:val="24"/>
        </w:rPr>
        <w:t xml:space="preserve">Value </w:t>
      </w:r>
      <w:r w:rsidRPr="001E250C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: </w:t>
      </w:r>
      <w:r w:rsidRPr="009B684D">
        <w:t xml:space="preserve"> </w:t>
      </w:r>
      <w:proofErr w:type="gramStart"/>
      <w:r w:rsidRPr="009B684D">
        <w:t>Bearer  ffa19757e3edf23ebd23852c640469a8</w:t>
      </w:r>
      <w:proofErr w:type="gramEnd"/>
    </w:p>
    <w:p w:rsidR="009B684D" w:rsidRDefault="009B684D" w:rsidP="009B684D">
      <w:pPr>
        <w:pStyle w:val="HTMLPreformatted"/>
      </w:pPr>
    </w:p>
    <w:p w:rsidR="009B684D" w:rsidRDefault="009B684D" w:rsidP="009B684D">
      <w:pPr>
        <w:pStyle w:val="Heading4"/>
      </w:pPr>
      <w:r w:rsidRPr="00411784">
        <w:t>Body Parameters</w:t>
      </w:r>
      <w:r w:rsidRPr="00411784">
        <w:tab/>
        <w:t>:</w:t>
      </w:r>
    </w:p>
    <w:p w:rsidR="009B684D" w:rsidRDefault="009B684D" w:rsidP="009B684D">
      <w:pPr>
        <w:pStyle w:val="HTMLPreformatted"/>
      </w:pPr>
      <w:r>
        <w:t>Nil</w:t>
      </w:r>
    </w:p>
    <w:p w:rsidR="009B684D" w:rsidRDefault="009B684D" w:rsidP="009B684D">
      <w:pPr>
        <w:pStyle w:val="HTMLPreformatted"/>
      </w:pPr>
    </w:p>
    <w:p w:rsidR="009B684D" w:rsidRDefault="009B684D" w:rsidP="009B684D">
      <w:pPr>
        <w:pStyle w:val="Heading4"/>
      </w:pPr>
      <w:r w:rsidRPr="009B684D">
        <w:t>Response:</w:t>
      </w:r>
    </w:p>
    <w:p w:rsidR="009B684D" w:rsidRDefault="009B684D" w:rsidP="009B684D"/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{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status</w:t>
      </w:r>
      <w:proofErr w:type="gram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9B684D">
        <w:rPr>
          <w:rFonts w:ascii="Courier New" w:eastAsia="Times New Roman" w:hAnsi="Courier New" w:cs="Courier New"/>
          <w:color w:val="0000FF"/>
          <w:sz w:val="20"/>
          <w:lang w:val="en-IN" w:eastAsia="en-IN"/>
        </w:rPr>
        <w:t>200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message</w:t>
      </w:r>
      <w:proofErr w:type="gram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OK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description</w:t>
      </w:r>
      <w:proofErr w:type="gram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got Data successfully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data</w:t>
      </w:r>
      <w:proofErr w:type="gram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[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777777"/>
          <w:sz w:val="20"/>
          <w:lang w:val="en-IN" w:eastAsia="en-IN"/>
        </w:rPr>
        <w:t>  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{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RollNo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9B684D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RegNo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123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Mobile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8989898989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Name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rameshvelan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Course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9B684D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Email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pvramesh@gmail.com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lastRenderedPageBreak/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Gender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Male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Batch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2017_-_2019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Salem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AadharNo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126597598588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}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777777"/>
          <w:sz w:val="20"/>
          <w:lang w:val="en-IN" w:eastAsia="en-IN"/>
        </w:rPr>
        <w:t>  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{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RollNo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YCS05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RegNo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143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Mobile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9698052028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Name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Boopathi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Course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BEd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Email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boopathi@whyceeyes.com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Gender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Male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Batch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2017_-_2019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Annamalai</w:t>
      </w:r>
      <w:proofErr w:type="spellEnd"/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 xml:space="preserve"> Nagar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AadharNo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111828828288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}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777777"/>
          <w:sz w:val="20"/>
          <w:lang w:val="en-IN" w:eastAsia="en-IN"/>
        </w:rPr>
        <w:t>  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{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RollNo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RegNo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Mobile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9856225666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Name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Raja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Course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Email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9B684D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Gender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Male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Batch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Madurai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AadharNo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9B684D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}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777777"/>
          <w:sz w:val="20"/>
          <w:lang w:val="en-IN" w:eastAsia="en-IN"/>
        </w:rPr>
        <w:t>  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{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RollNo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9B684D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RegNo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9B684D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Mobile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9500647042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Name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proofErr w:type="spellStart"/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Ilango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Course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9B684D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Email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9B684D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Gender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Male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Batch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2017_-_2019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PCP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9B684D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01</w:t>
      </w: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lastRenderedPageBreak/>
        <w:t>"</w:t>
      </w:r>
      <w:proofErr w:type="spell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AadharNo</w:t>
      </w:r>
      <w:proofErr w:type="spell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9B684D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}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],</w:t>
      </w:r>
    </w:p>
    <w:p w:rsidR="009B684D" w:rsidRPr="009B684D" w:rsidRDefault="009B684D" w:rsidP="009B684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9B684D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link</w:t>
      </w:r>
      <w:proofErr w:type="gramEnd"/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9B684D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</w:p>
    <w:p w:rsidR="009B684D" w:rsidRPr="009B684D" w:rsidRDefault="009B684D" w:rsidP="009B684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9B684D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}</w:t>
      </w:r>
    </w:p>
    <w:p w:rsidR="009B684D" w:rsidRPr="009B684D" w:rsidRDefault="009B684D" w:rsidP="009B684D"/>
    <w:p w:rsidR="000D64A5" w:rsidRDefault="000D64A5" w:rsidP="000D64A5">
      <w:pPr>
        <w:rPr>
          <w:rStyle w:val="jsontag"/>
        </w:rPr>
      </w:pPr>
    </w:p>
    <w:p w:rsidR="000D64A5" w:rsidRDefault="000D64A5" w:rsidP="000D64A5">
      <w:pPr>
        <w:pStyle w:val="BlockText"/>
        <w:pBdr>
          <w:bottom w:val="single" w:sz="24" w:space="11" w:color="EE8C69" w:themeColor="accent1" w:themeTint="99"/>
        </w:pBdr>
        <w:jc w:val="center"/>
      </w:pPr>
      <w:r>
        <w:t>Faculty attendance</w:t>
      </w:r>
    </w:p>
    <w:p w:rsidR="000D64A5" w:rsidRDefault="000D64A5" w:rsidP="000D64A5">
      <w:pPr>
        <w:pStyle w:val="ListParagraph"/>
      </w:pPr>
    </w:p>
    <w:p w:rsidR="000D64A5" w:rsidRDefault="000D64A5" w:rsidP="000D64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ab/>
        <w:t xml:space="preserve">: </w:t>
      </w:r>
      <w:r w:rsidRPr="000D64A5">
        <w:rPr>
          <w:sz w:val="24"/>
          <w:szCs w:val="24"/>
        </w:rPr>
        <w:t>http://bedapp.whyceeyes.com/V1.0/pcpFaculty/attendance?PCPDayRoundSheduleID=143</w:t>
      </w:r>
    </w:p>
    <w:p w:rsidR="000D64A5" w:rsidRDefault="000D64A5" w:rsidP="000D64A5">
      <w:pPr>
        <w:pStyle w:val="ListParagraph"/>
        <w:rPr>
          <w:sz w:val="24"/>
          <w:szCs w:val="24"/>
        </w:rPr>
      </w:pPr>
    </w:p>
    <w:p w:rsidR="000D64A5" w:rsidRPr="00411784" w:rsidRDefault="000D64A5" w:rsidP="000D64A5">
      <w:pPr>
        <w:pStyle w:val="ListParagraph"/>
        <w:rPr>
          <w:sz w:val="24"/>
          <w:szCs w:val="24"/>
        </w:rPr>
      </w:pPr>
      <w:r w:rsidRPr="00411784">
        <w:rPr>
          <w:sz w:val="24"/>
          <w:szCs w:val="24"/>
        </w:rPr>
        <w:t>Method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  <w:t>:</w:t>
      </w:r>
      <w:r w:rsidRPr="00411784">
        <w:rPr>
          <w:sz w:val="24"/>
          <w:szCs w:val="24"/>
        </w:rPr>
        <w:tab/>
      </w:r>
      <w:r w:rsidRPr="00411784">
        <w:rPr>
          <w:sz w:val="24"/>
          <w:szCs w:val="24"/>
        </w:rPr>
        <w:tab/>
      </w:r>
      <w:r>
        <w:rPr>
          <w:sz w:val="24"/>
          <w:szCs w:val="24"/>
        </w:rPr>
        <w:t>GET</w:t>
      </w:r>
    </w:p>
    <w:p w:rsidR="000D64A5" w:rsidRDefault="000D64A5" w:rsidP="000D64A5"/>
    <w:p w:rsidR="000D64A5" w:rsidRDefault="000D64A5" w:rsidP="000D64A5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0D64A5" w:rsidRPr="00010F60" w:rsidRDefault="000D64A5" w:rsidP="000D64A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 xml:space="preserve">:   </w:t>
      </w:r>
      <w:r>
        <w:t>Authorization</w:t>
      </w:r>
      <w:r w:rsidRPr="00010F60">
        <w:rPr>
          <w:sz w:val="24"/>
          <w:szCs w:val="24"/>
        </w:rPr>
        <w:tab/>
      </w:r>
    </w:p>
    <w:p w:rsidR="000D64A5" w:rsidRDefault="000D64A5" w:rsidP="000D64A5">
      <w:pPr>
        <w:pStyle w:val="HTMLPreformatted"/>
      </w:pPr>
      <w:r w:rsidRPr="00411784">
        <w:rPr>
          <w:sz w:val="24"/>
          <w:szCs w:val="24"/>
        </w:rPr>
        <w:tab/>
      </w:r>
      <w:r w:rsidRPr="001E250C"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 xml:space="preserve">     </w:t>
      </w:r>
      <w:r w:rsidRPr="001E250C">
        <w:rPr>
          <w:rFonts w:asciiTheme="minorHAnsi" w:hAnsiTheme="minorHAnsi"/>
          <w:sz w:val="24"/>
          <w:szCs w:val="24"/>
        </w:rPr>
        <w:t xml:space="preserve">Value </w:t>
      </w:r>
      <w:r w:rsidRPr="001E250C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</w:t>
      </w:r>
      <w:r w:rsidRPr="001E250C">
        <w:rPr>
          <w:rFonts w:asciiTheme="minorHAnsi" w:hAnsiTheme="minorHAnsi"/>
          <w:sz w:val="24"/>
          <w:szCs w:val="24"/>
        </w:rPr>
        <w:t xml:space="preserve">:  </w:t>
      </w:r>
      <w:r w:rsidRPr="000D64A5">
        <w:t>Bearer 37bbf6bde862fa3ced2d75742fd959a1</w:t>
      </w:r>
    </w:p>
    <w:p w:rsidR="000D64A5" w:rsidRDefault="000D64A5" w:rsidP="000D64A5">
      <w:pPr>
        <w:pStyle w:val="HTMLPreformatted"/>
      </w:pPr>
    </w:p>
    <w:p w:rsidR="000D64A5" w:rsidRDefault="000D64A5" w:rsidP="000D64A5">
      <w:pPr>
        <w:pStyle w:val="Heading4"/>
      </w:pPr>
      <w:r w:rsidRPr="00411784">
        <w:t>Body Parameters</w:t>
      </w:r>
      <w:r w:rsidRPr="00411784">
        <w:tab/>
        <w:t>:</w:t>
      </w:r>
    </w:p>
    <w:p w:rsidR="000D64A5" w:rsidRDefault="000D64A5" w:rsidP="000D64A5">
      <w:pPr>
        <w:pStyle w:val="HTMLPreformatted"/>
      </w:pPr>
    </w:p>
    <w:p w:rsidR="000D64A5" w:rsidRDefault="000D64A5" w:rsidP="000D64A5">
      <w:pPr>
        <w:pStyle w:val="HTMLPreformatted"/>
      </w:pPr>
      <w:r>
        <w:t>Nil</w:t>
      </w:r>
    </w:p>
    <w:p w:rsidR="000D64A5" w:rsidRDefault="000D64A5" w:rsidP="000D64A5">
      <w:pPr>
        <w:pStyle w:val="HTMLPreformatted"/>
      </w:pPr>
    </w:p>
    <w:p w:rsidR="000D64A5" w:rsidRDefault="000D64A5" w:rsidP="000D64A5">
      <w:pPr>
        <w:pStyle w:val="HTMLPreformatted"/>
      </w:pPr>
      <w:r w:rsidRPr="00E82C0A">
        <w:rPr>
          <w:u w:val="single"/>
        </w:rPr>
        <w:t>Response:</w:t>
      </w:r>
    </w:p>
    <w:p w:rsidR="000D64A5" w:rsidRDefault="000D64A5" w:rsidP="000D64A5">
      <w:pPr>
        <w:pStyle w:val="HTMLPreformatted"/>
        <w:rPr>
          <w:b/>
        </w:rPr>
      </w:pP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>{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"</w:t>
      </w:r>
      <w:proofErr w:type="gramStart"/>
      <w:r w:rsidRPr="00E82C0A">
        <w:rPr>
          <w:rFonts w:ascii="Courier New" w:hAnsi="Courier New" w:cs="Courier New"/>
          <w:color w:val="000000"/>
          <w:sz w:val="20"/>
        </w:rPr>
        <w:t>status</w:t>
      </w:r>
      <w:proofErr w:type="gramEnd"/>
      <w:r w:rsidRPr="00E82C0A">
        <w:rPr>
          <w:rFonts w:ascii="Courier New" w:hAnsi="Courier New" w:cs="Courier New"/>
          <w:color w:val="000000"/>
          <w:sz w:val="20"/>
        </w:rPr>
        <w:t>": 200,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"</w:t>
      </w:r>
      <w:proofErr w:type="gramStart"/>
      <w:r w:rsidRPr="00E82C0A">
        <w:rPr>
          <w:rFonts w:ascii="Courier New" w:hAnsi="Courier New" w:cs="Courier New"/>
          <w:color w:val="000000"/>
          <w:sz w:val="20"/>
        </w:rPr>
        <w:t>message</w:t>
      </w:r>
      <w:proofErr w:type="gramEnd"/>
      <w:r w:rsidRPr="00E82C0A">
        <w:rPr>
          <w:rFonts w:ascii="Courier New" w:hAnsi="Courier New" w:cs="Courier New"/>
          <w:color w:val="000000"/>
          <w:sz w:val="20"/>
        </w:rPr>
        <w:t>": "OK",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"</w:t>
      </w:r>
      <w:proofErr w:type="gramStart"/>
      <w:r w:rsidRPr="00E82C0A">
        <w:rPr>
          <w:rFonts w:ascii="Courier New" w:hAnsi="Courier New" w:cs="Courier New"/>
          <w:color w:val="000000"/>
          <w:sz w:val="20"/>
        </w:rPr>
        <w:t>description</w:t>
      </w:r>
      <w:proofErr w:type="gramEnd"/>
      <w:r w:rsidRPr="00E82C0A">
        <w:rPr>
          <w:rFonts w:ascii="Courier New" w:hAnsi="Courier New" w:cs="Courier New"/>
          <w:color w:val="000000"/>
          <w:sz w:val="20"/>
        </w:rPr>
        <w:t xml:space="preserve">": "PCP 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Attendce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 xml:space="preserve"> data 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"</w:t>
      </w:r>
      <w:proofErr w:type="gramStart"/>
      <w:r w:rsidRPr="00E82C0A">
        <w:rPr>
          <w:rFonts w:ascii="Courier New" w:hAnsi="Courier New" w:cs="Courier New"/>
          <w:color w:val="000000"/>
          <w:sz w:val="20"/>
        </w:rPr>
        <w:t>data</w:t>
      </w:r>
      <w:proofErr w:type="gramEnd"/>
      <w:r w:rsidRPr="00E82C0A">
        <w:rPr>
          <w:rFonts w:ascii="Courier New" w:hAnsi="Courier New" w:cs="Courier New"/>
          <w:color w:val="000000"/>
          <w:sz w:val="20"/>
        </w:rPr>
        <w:t>": {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PCPInfo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{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PCPDayRoundSheduleID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"143",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RoundSheduleID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PCPCenterCode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"01",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PCPCenterName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Annamalai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 xml:space="preserve"> Nagar",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lastRenderedPageBreak/>
        <w:t xml:space="preserve">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PCPRoundNumber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PCPCourseYear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"Batch": "2017_-_2019",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PCPDay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PCPDate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"06-07-2017",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PCPTime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"09:00:00"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},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StudentList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[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{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StudentID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"005",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RollNo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"005",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RegNo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"608005",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"Name":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Boopathi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\r\n"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},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{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StudentID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"151",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RollNo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"145",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RegNo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"789456",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"Name":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Ilango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},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{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StudentID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"143",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RollNo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"143",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RegNo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"112233",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"Name":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kamal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}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],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"</w:t>
      </w:r>
      <w:proofErr w:type="spellStart"/>
      <w:proofErr w:type="gramStart"/>
      <w:r w:rsidRPr="00E82C0A">
        <w:rPr>
          <w:rFonts w:ascii="Courier New" w:hAnsi="Courier New" w:cs="Courier New"/>
          <w:color w:val="000000"/>
          <w:sz w:val="20"/>
        </w:rPr>
        <w:t>attendanceEntered</w:t>
      </w:r>
      <w:proofErr w:type="spellEnd"/>
      <w:proofErr w:type="gramEnd"/>
      <w:r w:rsidRPr="00E82C0A">
        <w:rPr>
          <w:rFonts w:ascii="Courier New" w:hAnsi="Courier New" w:cs="Courier New"/>
          <w:color w:val="000000"/>
          <w:sz w:val="20"/>
        </w:rPr>
        <w:t>": true,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"</w:t>
      </w:r>
      <w:proofErr w:type="spellStart"/>
      <w:proofErr w:type="gramStart"/>
      <w:r w:rsidRPr="00E82C0A">
        <w:rPr>
          <w:rFonts w:ascii="Courier New" w:hAnsi="Courier New" w:cs="Courier New"/>
          <w:color w:val="000000"/>
          <w:sz w:val="20"/>
        </w:rPr>
        <w:t>attendanceStuDataToUpdate</w:t>
      </w:r>
      <w:proofErr w:type="spellEnd"/>
      <w:proofErr w:type="gramEnd"/>
      <w:r w:rsidRPr="00E82C0A">
        <w:rPr>
          <w:rFonts w:ascii="Courier New" w:hAnsi="Courier New" w:cs="Courier New"/>
          <w:color w:val="000000"/>
          <w:sz w:val="20"/>
        </w:rPr>
        <w:t>": [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{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AttInfoID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"3",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lastRenderedPageBreak/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StudentID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"125",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AttendanceStatus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"Y"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},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{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AttInfoID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"3",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StudentID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"126",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  "</w:t>
      </w:r>
      <w:proofErr w:type="spellStart"/>
      <w:r w:rsidRPr="00E82C0A">
        <w:rPr>
          <w:rFonts w:ascii="Courier New" w:hAnsi="Courier New" w:cs="Courier New"/>
          <w:color w:val="000000"/>
          <w:sz w:val="20"/>
        </w:rPr>
        <w:t>AttendanceStatus</w:t>
      </w:r>
      <w:proofErr w:type="spellEnd"/>
      <w:r w:rsidRPr="00E82C0A">
        <w:rPr>
          <w:rFonts w:ascii="Courier New" w:hAnsi="Courier New" w:cs="Courier New"/>
          <w:color w:val="000000"/>
          <w:sz w:val="20"/>
        </w:rPr>
        <w:t>": "N"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  }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  ]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},</w:t>
      </w:r>
    </w:p>
    <w:p w:rsidR="00E82C0A" w:rsidRPr="00E82C0A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 xml:space="preserve">  "</w:t>
      </w:r>
      <w:proofErr w:type="gramStart"/>
      <w:r w:rsidRPr="00E82C0A">
        <w:rPr>
          <w:rFonts w:ascii="Courier New" w:hAnsi="Courier New" w:cs="Courier New"/>
          <w:color w:val="000000"/>
          <w:sz w:val="20"/>
        </w:rPr>
        <w:t>link</w:t>
      </w:r>
      <w:proofErr w:type="gramEnd"/>
      <w:r w:rsidRPr="00E82C0A">
        <w:rPr>
          <w:rFonts w:ascii="Courier New" w:hAnsi="Courier New" w:cs="Courier New"/>
          <w:color w:val="000000"/>
          <w:sz w:val="20"/>
        </w:rPr>
        <w:t>": null</w:t>
      </w:r>
    </w:p>
    <w:p w:rsidR="009B684D" w:rsidRDefault="00E82C0A" w:rsidP="00E82C0A">
      <w:pPr>
        <w:rPr>
          <w:rFonts w:ascii="Courier New" w:hAnsi="Courier New" w:cs="Courier New"/>
          <w:color w:val="000000"/>
          <w:sz w:val="20"/>
        </w:rPr>
      </w:pPr>
      <w:r w:rsidRPr="00E82C0A">
        <w:rPr>
          <w:rFonts w:ascii="Courier New" w:hAnsi="Courier New" w:cs="Courier New"/>
          <w:color w:val="000000"/>
          <w:sz w:val="20"/>
        </w:rPr>
        <w:t>}</w:t>
      </w:r>
    </w:p>
    <w:p w:rsidR="007E19EA" w:rsidRDefault="007E19EA" w:rsidP="007E19EA">
      <w:pPr>
        <w:rPr>
          <w:lang w:val="en-IN" w:eastAsia="en-IN" w:bidi="ta-IN"/>
        </w:rPr>
      </w:pPr>
    </w:p>
    <w:p w:rsidR="00E82C0A" w:rsidRDefault="00E82C0A" w:rsidP="00E82C0A">
      <w:pPr>
        <w:pStyle w:val="BlockText"/>
        <w:pBdr>
          <w:bottom w:val="single" w:sz="24" w:space="11" w:color="EE8C69" w:themeColor="accent1" w:themeTint="99"/>
        </w:pBdr>
        <w:jc w:val="center"/>
      </w:pPr>
      <w:r>
        <w:t xml:space="preserve">Faculty </w:t>
      </w:r>
      <w:proofErr w:type="spellStart"/>
      <w:r w:rsidRPr="00E82C0A">
        <w:t>attendanceEntry</w:t>
      </w:r>
      <w:proofErr w:type="spellEnd"/>
    </w:p>
    <w:p w:rsidR="00E82C0A" w:rsidRDefault="00E82C0A" w:rsidP="00E82C0A">
      <w:pPr>
        <w:pStyle w:val="ListParagraph"/>
      </w:pPr>
    </w:p>
    <w:p w:rsidR="00E82C0A" w:rsidRDefault="00E82C0A" w:rsidP="00E82C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Pr="00E82C0A">
        <w:rPr>
          <w:sz w:val="24"/>
          <w:szCs w:val="24"/>
        </w:rPr>
        <w:t>http://bedapp.whyceeyes.com/V1.0/pcpFaculty/attendanceEntry</w:t>
      </w:r>
    </w:p>
    <w:p w:rsidR="00E82C0A" w:rsidRPr="00411784" w:rsidRDefault="00E82C0A" w:rsidP="00E82C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PUT</w:t>
      </w:r>
      <w:r w:rsidRPr="00411784">
        <w:rPr>
          <w:sz w:val="24"/>
          <w:szCs w:val="24"/>
        </w:rPr>
        <w:tab/>
      </w:r>
    </w:p>
    <w:p w:rsidR="00E82C0A" w:rsidRDefault="00E82C0A" w:rsidP="00E82C0A"/>
    <w:p w:rsidR="00E82C0A" w:rsidRDefault="00E82C0A" w:rsidP="00E82C0A">
      <w:pPr>
        <w:rPr>
          <w:sz w:val="24"/>
          <w:szCs w:val="24"/>
        </w:rPr>
      </w:pPr>
      <w:r w:rsidRPr="007D2CBD">
        <w:t>Request</w:t>
      </w:r>
      <w:r w:rsidRPr="00411784">
        <w:t xml:space="preserve"> Headers </w:t>
      </w:r>
      <w:r w:rsidRPr="00411784">
        <w:tab/>
        <w:t xml:space="preserve">: </w:t>
      </w:r>
      <w:r>
        <w:rPr>
          <w:sz w:val="24"/>
          <w:szCs w:val="24"/>
        </w:rPr>
        <w:tab/>
        <w:t xml:space="preserve"> </w:t>
      </w:r>
    </w:p>
    <w:p w:rsidR="00E82C0A" w:rsidRPr="00010F60" w:rsidRDefault="00E82C0A" w:rsidP="00E82C0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010F60">
        <w:rPr>
          <w:sz w:val="24"/>
          <w:szCs w:val="24"/>
        </w:rPr>
        <w:t xml:space="preserve">Name </w:t>
      </w:r>
      <w:r w:rsidRPr="00010F60">
        <w:rPr>
          <w:sz w:val="24"/>
          <w:szCs w:val="24"/>
        </w:rPr>
        <w:tab/>
      </w:r>
      <w:r w:rsidRPr="00010F60">
        <w:rPr>
          <w:sz w:val="24"/>
          <w:szCs w:val="24"/>
        </w:rPr>
        <w:tab/>
        <w:t xml:space="preserve">:   </w:t>
      </w:r>
      <w:r>
        <w:t>Authorization</w:t>
      </w:r>
      <w:r w:rsidRPr="00010F60">
        <w:rPr>
          <w:sz w:val="24"/>
          <w:szCs w:val="24"/>
        </w:rPr>
        <w:tab/>
      </w:r>
    </w:p>
    <w:p w:rsidR="00E82C0A" w:rsidRDefault="00E82C0A" w:rsidP="00E82C0A">
      <w:pPr>
        <w:pStyle w:val="HTMLPreformatted"/>
      </w:pPr>
      <w:r w:rsidRPr="00411784">
        <w:rPr>
          <w:sz w:val="24"/>
          <w:szCs w:val="24"/>
        </w:rPr>
        <w:tab/>
      </w:r>
      <w:r w:rsidRPr="001E250C"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 xml:space="preserve">     </w:t>
      </w:r>
      <w:r w:rsidRPr="001E250C">
        <w:rPr>
          <w:rFonts w:asciiTheme="minorHAnsi" w:hAnsiTheme="minorHAnsi"/>
          <w:sz w:val="24"/>
          <w:szCs w:val="24"/>
        </w:rPr>
        <w:t xml:space="preserve">Value </w:t>
      </w:r>
      <w:r w:rsidRPr="001E250C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</w:t>
      </w:r>
      <w:r w:rsidRPr="001E250C">
        <w:rPr>
          <w:rFonts w:asciiTheme="minorHAnsi" w:hAnsiTheme="minorHAnsi"/>
          <w:sz w:val="24"/>
          <w:szCs w:val="24"/>
        </w:rPr>
        <w:t xml:space="preserve">:  </w:t>
      </w:r>
      <w:r w:rsidRPr="000D64A5">
        <w:t xml:space="preserve">Bearer </w:t>
      </w:r>
      <w:r>
        <w:t>dd1fa8da087ca650048876280dd57a9c</w:t>
      </w:r>
    </w:p>
    <w:p w:rsidR="00E82C0A" w:rsidRDefault="00E82C0A" w:rsidP="00E82C0A">
      <w:pPr>
        <w:pStyle w:val="HTMLPreformatted"/>
      </w:pPr>
      <w:r>
        <w:tab/>
      </w:r>
    </w:p>
    <w:p w:rsidR="00E82C0A" w:rsidRDefault="00E82C0A" w:rsidP="00E82C0A">
      <w:pPr>
        <w:pStyle w:val="HTMLPreformatted"/>
        <w:numPr>
          <w:ilvl w:val="0"/>
          <w:numId w:val="44"/>
        </w:numPr>
      </w:pPr>
      <w:r>
        <w:t>Name</w:t>
      </w:r>
      <w:r>
        <w:tab/>
        <w:t xml:space="preserve"> : Content-Type</w:t>
      </w:r>
      <w:r>
        <w:t xml:space="preserve"> </w:t>
      </w:r>
    </w:p>
    <w:p w:rsidR="00E82C0A" w:rsidRDefault="00E82C0A" w:rsidP="00E82C0A">
      <w:pPr>
        <w:pStyle w:val="HTMLPreformatted"/>
      </w:pPr>
    </w:p>
    <w:p w:rsidR="00E82C0A" w:rsidRDefault="00E82C0A" w:rsidP="00E82C0A">
      <w:pPr>
        <w:pStyle w:val="HTMLPreformatted"/>
        <w:ind w:left="1440"/>
      </w:pPr>
      <w:r>
        <w:t xml:space="preserve">Value       : </w:t>
      </w:r>
      <w:r>
        <w:t>application/x-www-form-</w:t>
      </w:r>
      <w:proofErr w:type="spellStart"/>
      <w:r>
        <w:t>urlencoded</w:t>
      </w:r>
      <w:proofErr w:type="spellEnd"/>
    </w:p>
    <w:p w:rsidR="00E82C0A" w:rsidRDefault="00E82C0A" w:rsidP="00E82C0A">
      <w:pPr>
        <w:pStyle w:val="HTMLPreformatted"/>
      </w:pPr>
    </w:p>
    <w:p w:rsidR="00E82C0A" w:rsidRDefault="00E82C0A" w:rsidP="00E82C0A">
      <w:pPr>
        <w:pStyle w:val="Heading4"/>
      </w:pPr>
      <w:r w:rsidRPr="00411784">
        <w:t>Body Parameters</w:t>
      </w:r>
      <w:r w:rsidRPr="00411784">
        <w:tab/>
        <w:t>:</w:t>
      </w:r>
    </w:p>
    <w:p w:rsidR="00E82C0A" w:rsidRDefault="00E82C0A" w:rsidP="00E82C0A">
      <w:pPr>
        <w:pStyle w:val="HTMLPreformatted"/>
      </w:pPr>
    </w:p>
    <w:p w:rsidR="00E82C0A" w:rsidRDefault="00E82C0A" w:rsidP="007E19EA">
      <w:pPr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</w:pPr>
      <w:r w:rsidRPr="00E82C0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PCPDayRoundSheduleID=141&amp;studentAttendance</w:t>
      </w:r>
      <w:proofErr w:type="gramStart"/>
      <w:r w:rsidRPr="00E82C0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=[</w:t>
      </w:r>
      <w:proofErr w:type="gramEnd"/>
      <w:r w:rsidRPr="00E82C0A">
        <w:rPr>
          <w:rFonts w:ascii="Courier New" w:eastAsia="Times New Roman" w:hAnsi="Courier New" w:cs="Courier New"/>
          <w:color w:val="auto"/>
          <w:sz w:val="20"/>
          <w:lang w:val="en-IN" w:eastAsia="en-IN" w:bidi="ta-IN"/>
        </w:rPr>
        <w:t>{"student_id":"005","attendance":"Y"},{"student_id":"151","attendance":"N"}]</w:t>
      </w:r>
    </w:p>
    <w:p w:rsidR="00E82C0A" w:rsidRDefault="00E82C0A" w:rsidP="007E19EA">
      <w:pPr>
        <w:rPr>
          <w:rFonts w:ascii="Courier New" w:eastAsia="Times New Roman" w:hAnsi="Courier New" w:cs="Courier New"/>
          <w:color w:val="auto"/>
          <w:sz w:val="24"/>
          <w:szCs w:val="24"/>
          <w:lang w:val="en-IN" w:eastAsia="en-IN" w:bidi="ta-IN"/>
        </w:rPr>
      </w:pPr>
      <w:r w:rsidRPr="00E82C0A">
        <w:rPr>
          <w:rFonts w:ascii="Courier New" w:eastAsia="Times New Roman" w:hAnsi="Courier New" w:cs="Courier New"/>
          <w:color w:val="auto"/>
          <w:sz w:val="24"/>
          <w:szCs w:val="24"/>
          <w:lang w:val="en-IN" w:eastAsia="en-IN" w:bidi="ta-IN"/>
        </w:rPr>
        <w:t>Response:</w:t>
      </w:r>
    </w:p>
    <w:p w:rsidR="00E82C0A" w:rsidRPr="00E82C0A" w:rsidRDefault="00E82C0A" w:rsidP="00E82C0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{</w:t>
      </w:r>
    </w:p>
    <w:p w:rsidR="00E82C0A" w:rsidRPr="00E82C0A" w:rsidRDefault="00E82C0A" w:rsidP="00E82C0A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E82C0A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status</w:t>
      </w:r>
      <w:proofErr w:type="gramEnd"/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E82C0A">
        <w:rPr>
          <w:rFonts w:ascii="Courier New" w:eastAsia="Times New Roman" w:hAnsi="Courier New" w:cs="Courier New"/>
          <w:color w:val="0000FF"/>
          <w:sz w:val="20"/>
          <w:lang w:val="en-IN" w:eastAsia="en-IN"/>
        </w:rPr>
        <w:t>200</w:t>
      </w:r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E82C0A" w:rsidRPr="00E82C0A" w:rsidRDefault="00E82C0A" w:rsidP="00E82C0A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lastRenderedPageBreak/>
        <w:t>"</w:t>
      </w:r>
      <w:proofErr w:type="gramStart"/>
      <w:r w:rsidRPr="00E82C0A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message</w:t>
      </w:r>
      <w:proofErr w:type="gramEnd"/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E82C0A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OK</w:t>
      </w:r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E82C0A" w:rsidRPr="00E82C0A" w:rsidRDefault="00E82C0A" w:rsidP="00E82C0A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E82C0A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description</w:t>
      </w:r>
      <w:proofErr w:type="gramEnd"/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"</w:t>
      </w:r>
      <w:r w:rsidRPr="00E82C0A">
        <w:rPr>
          <w:rFonts w:ascii="Courier New" w:eastAsia="Times New Roman" w:hAnsi="Courier New" w:cs="Courier New"/>
          <w:color w:val="4488AA"/>
          <w:sz w:val="20"/>
          <w:lang w:val="en-IN" w:eastAsia="en-IN"/>
        </w:rPr>
        <w:t>Attendance data updated successfully</w:t>
      </w:r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",</w:t>
      </w:r>
    </w:p>
    <w:p w:rsidR="00E82C0A" w:rsidRPr="00E82C0A" w:rsidRDefault="00E82C0A" w:rsidP="00E82C0A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E82C0A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data</w:t>
      </w:r>
      <w:proofErr w:type="gramEnd"/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E82C0A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,</w:t>
      </w:r>
    </w:p>
    <w:p w:rsidR="00E82C0A" w:rsidRPr="00E82C0A" w:rsidRDefault="00E82C0A" w:rsidP="00E82C0A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</w:t>
      </w:r>
      <w:proofErr w:type="gramStart"/>
      <w:r w:rsidRPr="00E82C0A">
        <w:rPr>
          <w:rFonts w:ascii="Courier New" w:eastAsia="Times New Roman" w:hAnsi="Courier New" w:cs="Courier New"/>
          <w:color w:val="CE7B00"/>
          <w:sz w:val="20"/>
          <w:lang w:val="en-IN" w:eastAsia="en-IN"/>
        </w:rPr>
        <w:t>link</w:t>
      </w:r>
      <w:proofErr w:type="gramEnd"/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": </w:t>
      </w:r>
      <w:r w:rsidRPr="00E82C0A">
        <w:rPr>
          <w:rFonts w:ascii="Courier New" w:eastAsia="Times New Roman" w:hAnsi="Courier New" w:cs="Courier New"/>
          <w:color w:val="770088"/>
          <w:sz w:val="20"/>
          <w:lang w:val="en-IN" w:eastAsia="en-IN"/>
        </w:rPr>
        <w:t>null</w:t>
      </w:r>
    </w:p>
    <w:p w:rsidR="00E82C0A" w:rsidRPr="00E82C0A" w:rsidRDefault="00E82C0A" w:rsidP="00E82C0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 w:rsidRPr="00E82C0A">
        <w:rPr>
          <w:rFonts w:ascii="Courier New" w:eastAsia="Times New Roman" w:hAnsi="Courier New" w:cs="Courier New"/>
          <w:color w:val="000000"/>
          <w:sz w:val="20"/>
          <w:lang w:val="en-IN" w:eastAsia="en-IN"/>
        </w:rPr>
        <w:t>}</w:t>
      </w:r>
    </w:p>
    <w:p w:rsidR="00E82C0A" w:rsidRPr="00E82C0A" w:rsidRDefault="00E82C0A" w:rsidP="007E19EA">
      <w:pPr>
        <w:rPr>
          <w:sz w:val="24"/>
          <w:szCs w:val="24"/>
          <w:lang w:val="en-IN" w:eastAsia="en-IN" w:bidi="ta-IN"/>
        </w:rPr>
      </w:pPr>
    </w:p>
    <w:p w:rsidR="007E19EA" w:rsidRPr="00F72A0D" w:rsidRDefault="007E19EA" w:rsidP="00EC554C">
      <w:pPr>
        <w:pStyle w:val="HTMLPreformatted"/>
      </w:pPr>
      <w:bookmarkStart w:id="0" w:name="_GoBack"/>
      <w:bookmarkEnd w:id="0"/>
    </w:p>
    <w:sectPr w:rsidR="007E19EA" w:rsidRPr="00F72A0D" w:rsidSect="005D7214">
      <w:footerReference w:type="even" r:id="rId19"/>
      <w:footerReference w:type="default" r:id="rId20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4C6" w:rsidRDefault="00C414C6">
      <w:pPr>
        <w:spacing w:after="0" w:line="240" w:lineRule="auto"/>
      </w:pPr>
      <w:r>
        <w:separator/>
      </w:r>
    </w:p>
  </w:endnote>
  <w:endnote w:type="continuationSeparator" w:id="0">
    <w:p w:rsidR="00C414C6" w:rsidRDefault="00C4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4A5" w:rsidRDefault="000D64A5" w:rsidP="00AA013E">
    <w:pPr>
      <w:pStyle w:val="Footer"/>
      <w:tabs>
        <w:tab w:val="clear" w:pos="4320"/>
        <w:tab w:val="clear" w:pos="8640"/>
        <w:tab w:val="left" w:pos="8295"/>
      </w:tabs>
    </w:pPr>
    <w:r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0D64A5" w:rsidRDefault="000D64A5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107027820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  <w:lang w:val="en-IN"/>
                      </w:rPr>
                      <w:t>API V1.0</w:t>
                    </w:r>
                  </w:sdtContent>
                </w:sdt>
                <w:r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Date"/>
                    <w:id w:val="1070278208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5-1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5/17/2017</w:t>
                    </w:r>
                  </w:sdtContent>
                </w:sdt>
                <w:r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0D64A5" w:rsidRDefault="000D64A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E82C0A" w:rsidRPr="00E82C0A">
                  <w:rPr>
                    <w:noProof/>
                    <w:color w:val="FFFFFF" w:themeColor="background1"/>
                    <w:sz w:val="40"/>
                    <w:szCs w:val="40"/>
                  </w:rPr>
                  <w:t>26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4A5" w:rsidRDefault="000D64A5">
    <w:pPr>
      <w:rPr>
        <w:sz w:val="20"/>
      </w:rPr>
    </w:pPr>
    <w:r>
      <w:rPr>
        <w:noProof/>
        <w:sz w:val="10"/>
        <w:szCs w:val="10"/>
      </w:rPr>
      <w:pict>
        <v:rect id="_x0000_s2069" style="position:absolute;margin-left:-270.5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0D64A5" w:rsidRDefault="000D64A5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80542951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  <w:lang w:val="en-IN"/>
                      </w:rPr>
                      <w:t>API V1.0</w:t>
                    </w:r>
                  </w:sdtContent>
                </w:sdt>
                <w:r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Date"/>
                    <w:id w:val="805429517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5-1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5/17/2017</w:t>
                    </w:r>
                  </w:sdtContent>
                </w:sdt>
                <w:r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lang w:eastAsia="ja-JP"/>
      </w:rPr>
      <w:pict>
        <v:oval id="_x0000_s2067" style="position:absolute;margin-left:24.4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0D64A5" w:rsidRDefault="000D64A5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E82C0A" w:rsidRPr="00E82C0A">
                  <w:rPr>
                    <w:noProof/>
                    <w:color w:val="FFFFFF" w:themeColor="background1"/>
                    <w:sz w:val="40"/>
                    <w:szCs w:val="40"/>
                  </w:rPr>
                  <w:t>25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0D64A5" w:rsidRDefault="000D64A5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4C6" w:rsidRDefault="00C414C6">
      <w:pPr>
        <w:spacing w:after="0" w:line="240" w:lineRule="auto"/>
      </w:pPr>
      <w:r>
        <w:separator/>
      </w:r>
    </w:p>
  </w:footnote>
  <w:footnote w:type="continuationSeparator" w:id="0">
    <w:p w:rsidR="00C414C6" w:rsidRDefault="00C41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4C64B83"/>
    <w:multiLevelType w:val="multilevel"/>
    <w:tmpl w:val="53BA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8E7280"/>
    <w:multiLevelType w:val="hybridMultilevel"/>
    <w:tmpl w:val="BCC8D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016BE"/>
    <w:multiLevelType w:val="multilevel"/>
    <w:tmpl w:val="4918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A73D0D"/>
    <w:multiLevelType w:val="multilevel"/>
    <w:tmpl w:val="961A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431C81"/>
    <w:multiLevelType w:val="multilevel"/>
    <w:tmpl w:val="8910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232AC4"/>
    <w:multiLevelType w:val="multilevel"/>
    <w:tmpl w:val="9252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0339D0"/>
    <w:multiLevelType w:val="hybridMultilevel"/>
    <w:tmpl w:val="CDEC4B46"/>
    <w:lvl w:ilvl="0" w:tplc="71B6C30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164A38"/>
    <w:multiLevelType w:val="hybridMultilevel"/>
    <w:tmpl w:val="CDEC4B46"/>
    <w:lvl w:ilvl="0" w:tplc="71B6C30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B90A4E"/>
    <w:multiLevelType w:val="hybridMultilevel"/>
    <w:tmpl w:val="CDEC4B46"/>
    <w:lvl w:ilvl="0" w:tplc="71B6C30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1A2714"/>
    <w:multiLevelType w:val="multilevel"/>
    <w:tmpl w:val="B9E6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232673"/>
    <w:multiLevelType w:val="multilevel"/>
    <w:tmpl w:val="96B6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9C6B07"/>
    <w:multiLevelType w:val="hybridMultilevel"/>
    <w:tmpl w:val="CDEC4B46"/>
    <w:lvl w:ilvl="0" w:tplc="71B6C30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1465B1"/>
    <w:multiLevelType w:val="multilevel"/>
    <w:tmpl w:val="1854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0A4648"/>
    <w:multiLevelType w:val="multilevel"/>
    <w:tmpl w:val="19EC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265FC0"/>
    <w:multiLevelType w:val="hybridMultilevel"/>
    <w:tmpl w:val="0A0CD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C2119"/>
    <w:multiLevelType w:val="hybridMultilevel"/>
    <w:tmpl w:val="30D01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753D2A"/>
    <w:multiLevelType w:val="multilevel"/>
    <w:tmpl w:val="65E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2C03B6"/>
    <w:multiLevelType w:val="hybridMultilevel"/>
    <w:tmpl w:val="CB2CF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756BF1"/>
    <w:multiLevelType w:val="hybridMultilevel"/>
    <w:tmpl w:val="BCC8D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CD2735"/>
    <w:multiLevelType w:val="multilevel"/>
    <w:tmpl w:val="8A24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0450AC"/>
    <w:multiLevelType w:val="hybridMultilevel"/>
    <w:tmpl w:val="9AEE3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895842"/>
    <w:multiLevelType w:val="multilevel"/>
    <w:tmpl w:val="4246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D5436E"/>
    <w:multiLevelType w:val="hybridMultilevel"/>
    <w:tmpl w:val="CDEC4B46"/>
    <w:lvl w:ilvl="0" w:tplc="71B6C30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4C3E0D"/>
    <w:multiLevelType w:val="hybridMultilevel"/>
    <w:tmpl w:val="0CC06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90324"/>
    <w:multiLevelType w:val="hybridMultilevel"/>
    <w:tmpl w:val="CDEC4B46"/>
    <w:lvl w:ilvl="0" w:tplc="71B6C30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347313"/>
    <w:multiLevelType w:val="multilevel"/>
    <w:tmpl w:val="F4D4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09431FE"/>
    <w:multiLevelType w:val="hybridMultilevel"/>
    <w:tmpl w:val="CDEC4B46"/>
    <w:lvl w:ilvl="0" w:tplc="71B6C30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14D6793"/>
    <w:multiLevelType w:val="hybridMultilevel"/>
    <w:tmpl w:val="CDEC4B46"/>
    <w:lvl w:ilvl="0" w:tplc="71B6C30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597487"/>
    <w:multiLevelType w:val="hybridMultilevel"/>
    <w:tmpl w:val="4ECA0764"/>
    <w:lvl w:ilvl="0" w:tplc="BFF01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9CD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0A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C45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E27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20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960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802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A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8"/>
  </w:num>
  <w:num w:numId="17">
    <w:abstractNumId w:val="22"/>
  </w:num>
  <w:num w:numId="18">
    <w:abstractNumId w:val="19"/>
  </w:num>
  <w:num w:numId="19">
    <w:abstractNumId w:val="25"/>
  </w:num>
  <w:num w:numId="20">
    <w:abstractNumId w:val="23"/>
  </w:num>
  <w:num w:numId="21">
    <w:abstractNumId w:val="6"/>
  </w:num>
  <w:num w:numId="22">
    <w:abstractNumId w:val="33"/>
  </w:num>
  <w:num w:numId="23">
    <w:abstractNumId w:val="20"/>
  </w:num>
  <w:num w:numId="24">
    <w:abstractNumId w:val="9"/>
  </w:num>
  <w:num w:numId="25">
    <w:abstractNumId w:val="21"/>
  </w:num>
  <w:num w:numId="26">
    <w:abstractNumId w:val="17"/>
  </w:num>
  <w:num w:numId="27">
    <w:abstractNumId w:val="26"/>
  </w:num>
  <w:num w:numId="28">
    <w:abstractNumId w:val="24"/>
  </w:num>
  <w:num w:numId="29">
    <w:abstractNumId w:val="15"/>
  </w:num>
  <w:num w:numId="30">
    <w:abstractNumId w:val="10"/>
  </w:num>
  <w:num w:numId="31">
    <w:abstractNumId w:val="8"/>
  </w:num>
  <w:num w:numId="32">
    <w:abstractNumId w:val="18"/>
  </w:num>
  <w:num w:numId="33">
    <w:abstractNumId w:val="5"/>
  </w:num>
  <w:num w:numId="34">
    <w:abstractNumId w:val="11"/>
  </w:num>
  <w:num w:numId="35">
    <w:abstractNumId w:val="30"/>
  </w:num>
  <w:num w:numId="36">
    <w:abstractNumId w:val="31"/>
  </w:num>
  <w:num w:numId="37">
    <w:abstractNumId w:val="7"/>
  </w:num>
  <w:num w:numId="38">
    <w:abstractNumId w:val="12"/>
  </w:num>
  <w:num w:numId="39">
    <w:abstractNumId w:val="14"/>
  </w:num>
  <w:num w:numId="40">
    <w:abstractNumId w:val="13"/>
  </w:num>
  <w:num w:numId="41">
    <w:abstractNumId w:val="27"/>
  </w:num>
  <w:num w:numId="42">
    <w:abstractNumId w:val="29"/>
  </w:num>
  <w:num w:numId="43">
    <w:abstractNumId w:val="3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0648"/>
    <w:rsid w:val="000045FE"/>
    <w:rsid w:val="00010F60"/>
    <w:rsid w:val="00024D1E"/>
    <w:rsid w:val="00033966"/>
    <w:rsid w:val="00047481"/>
    <w:rsid w:val="00050648"/>
    <w:rsid w:val="000527E8"/>
    <w:rsid w:val="00062C6D"/>
    <w:rsid w:val="000630BC"/>
    <w:rsid w:val="00064C6D"/>
    <w:rsid w:val="0006538E"/>
    <w:rsid w:val="00075DA9"/>
    <w:rsid w:val="000814A8"/>
    <w:rsid w:val="00081617"/>
    <w:rsid w:val="00084031"/>
    <w:rsid w:val="000912EE"/>
    <w:rsid w:val="0009515B"/>
    <w:rsid w:val="0009546B"/>
    <w:rsid w:val="000B6A47"/>
    <w:rsid w:val="000B7AD1"/>
    <w:rsid w:val="000B7AE1"/>
    <w:rsid w:val="000C107A"/>
    <w:rsid w:val="000C3E98"/>
    <w:rsid w:val="000C69AD"/>
    <w:rsid w:val="000D64A5"/>
    <w:rsid w:val="000F16A0"/>
    <w:rsid w:val="000F3473"/>
    <w:rsid w:val="000F63A1"/>
    <w:rsid w:val="000F64C9"/>
    <w:rsid w:val="0010103B"/>
    <w:rsid w:val="00101C32"/>
    <w:rsid w:val="001036B0"/>
    <w:rsid w:val="00103A7D"/>
    <w:rsid w:val="0011342C"/>
    <w:rsid w:val="0012019B"/>
    <w:rsid w:val="00134386"/>
    <w:rsid w:val="00136796"/>
    <w:rsid w:val="00151178"/>
    <w:rsid w:val="0015210E"/>
    <w:rsid w:val="0016713B"/>
    <w:rsid w:val="00174649"/>
    <w:rsid w:val="001857D7"/>
    <w:rsid w:val="0018761F"/>
    <w:rsid w:val="001A202D"/>
    <w:rsid w:val="001A44CF"/>
    <w:rsid w:val="001A5809"/>
    <w:rsid w:val="001B084E"/>
    <w:rsid w:val="001B5979"/>
    <w:rsid w:val="001C4F86"/>
    <w:rsid w:val="001E2253"/>
    <w:rsid w:val="001E250C"/>
    <w:rsid w:val="001F185E"/>
    <w:rsid w:val="001F6D7D"/>
    <w:rsid w:val="002162B7"/>
    <w:rsid w:val="00220C27"/>
    <w:rsid w:val="00224B53"/>
    <w:rsid w:val="00232F99"/>
    <w:rsid w:val="00233D2D"/>
    <w:rsid w:val="00252883"/>
    <w:rsid w:val="002557D5"/>
    <w:rsid w:val="00256424"/>
    <w:rsid w:val="00256BE4"/>
    <w:rsid w:val="0025799C"/>
    <w:rsid w:val="00264DEA"/>
    <w:rsid w:val="00270B40"/>
    <w:rsid w:val="00270D3E"/>
    <w:rsid w:val="002775DF"/>
    <w:rsid w:val="00277F53"/>
    <w:rsid w:val="002878C6"/>
    <w:rsid w:val="00291C4E"/>
    <w:rsid w:val="002978B0"/>
    <w:rsid w:val="002B2C2F"/>
    <w:rsid w:val="002B593D"/>
    <w:rsid w:val="002C089E"/>
    <w:rsid w:val="002E2564"/>
    <w:rsid w:val="00305D35"/>
    <w:rsid w:val="00306417"/>
    <w:rsid w:val="003074D6"/>
    <w:rsid w:val="00310B99"/>
    <w:rsid w:val="003115CF"/>
    <w:rsid w:val="0031176F"/>
    <w:rsid w:val="00315F16"/>
    <w:rsid w:val="00323E6D"/>
    <w:rsid w:val="00331C8E"/>
    <w:rsid w:val="00331DB5"/>
    <w:rsid w:val="0035760E"/>
    <w:rsid w:val="003600A8"/>
    <w:rsid w:val="003607D9"/>
    <w:rsid w:val="00371790"/>
    <w:rsid w:val="003757C2"/>
    <w:rsid w:val="003777D3"/>
    <w:rsid w:val="00384F8B"/>
    <w:rsid w:val="00392AC8"/>
    <w:rsid w:val="003C1AFC"/>
    <w:rsid w:val="003E1E08"/>
    <w:rsid w:val="003F483D"/>
    <w:rsid w:val="004052B2"/>
    <w:rsid w:val="004076A7"/>
    <w:rsid w:val="00407FF0"/>
    <w:rsid w:val="00410486"/>
    <w:rsid w:val="00411784"/>
    <w:rsid w:val="00415E38"/>
    <w:rsid w:val="004218FB"/>
    <w:rsid w:val="00424DB6"/>
    <w:rsid w:val="00430A46"/>
    <w:rsid w:val="0044268C"/>
    <w:rsid w:val="00442AAB"/>
    <w:rsid w:val="00442F84"/>
    <w:rsid w:val="00445C1B"/>
    <w:rsid w:val="00446ED2"/>
    <w:rsid w:val="004674BD"/>
    <w:rsid w:val="00471BAC"/>
    <w:rsid w:val="00482B2F"/>
    <w:rsid w:val="00487B01"/>
    <w:rsid w:val="004A517D"/>
    <w:rsid w:val="004B1378"/>
    <w:rsid w:val="004B1CEB"/>
    <w:rsid w:val="004B4DDC"/>
    <w:rsid w:val="004C1CFC"/>
    <w:rsid w:val="004C2B74"/>
    <w:rsid w:val="004D356E"/>
    <w:rsid w:val="004D36DF"/>
    <w:rsid w:val="004E2A2E"/>
    <w:rsid w:val="004E2D5A"/>
    <w:rsid w:val="004E5574"/>
    <w:rsid w:val="004E7C3A"/>
    <w:rsid w:val="004F4B6F"/>
    <w:rsid w:val="004F53EE"/>
    <w:rsid w:val="00500994"/>
    <w:rsid w:val="00511DCD"/>
    <w:rsid w:val="005157A4"/>
    <w:rsid w:val="00521764"/>
    <w:rsid w:val="00522CF8"/>
    <w:rsid w:val="0053263D"/>
    <w:rsid w:val="00552E57"/>
    <w:rsid w:val="00567BFD"/>
    <w:rsid w:val="00571752"/>
    <w:rsid w:val="005828A9"/>
    <w:rsid w:val="00587CA1"/>
    <w:rsid w:val="0059582B"/>
    <w:rsid w:val="00595B41"/>
    <w:rsid w:val="005B306A"/>
    <w:rsid w:val="005C111D"/>
    <w:rsid w:val="005D1FC8"/>
    <w:rsid w:val="005D4353"/>
    <w:rsid w:val="005D7214"/>
    <w:rsid w:val="005D7513"/>
    <w:rsid w:val="005E0EE0"/>
    <w:rsid w:val="005E7042"/>
    <w:rsid w:val="005F7FC7"/>
    <w:rsid w:val="00600A86"/>
    <w:rsid w:val="0060116A"/>
    <w:rsid w:val="00606197"/>
    <w:rsid w:val="00607771"/>
    <w:rsid w:val="00624D13"/>
    <w:rsid w:val="00626208"/>
    <w:rsid w:val="006369E2"/>
    <w:rsid w:val="006376E5"/>
    <w:rsid w:val="006418E4"/>
    <w:rsid w:val="006455F5"/>
    <w:rsid w:val="0065229E"/>
    <w:rsid w:val="00664EBE"/>
    <w:rsid w:val="00665674"/>
    <w:rsid w:val="0066736C"/>
    <w:rsid w:val="00687D3F"/>
    <w:rsid w:val="006919BA"/>
    <w:rsid w:val="00697244"/>
    <w:rsid w:val="006A0B5E"/>
    <w:rsid w:val="006B0347"/>
    <w:rsid w:val="006B69B7"/>
    <w:rsid w:val="006C50DA"/>
    <w:rsid w:val="006C53D7"/>
    <w:rsid w:val="006C7B25"/>
    <w:rsid w:val="006D2324"/>
    <w:rsid w:val="006F3992"/>
    <w:rsid w:val="006F4DF3"/>
    <w:rsid w:val="00703A83"/>
    <w:rsid w:val="00705C59"/>
    <w:rsid w:val="007117F7"/>
    <w:rsid w:val="00717BF8"/>
    <w:rsid w:val="007300CB"/>
    <w:rsid w:val="007356EC"/>
    <w:rsid w:val="00736208"/>
    <w:rsid w:val="00740673"/>
    <w:rsid w:val="007563D2"/>
    <w:rsid w:val="00770591"/>
    <w:rsid w:val="00774D07"/>
    <w:rsid w:val="00775431"/>
    <w:rsid w:val="00777A66"/>
    <w:rsid w:val="007840DE"/>
    <w:rsid w:val="00791B0D"/>
    <w:rsid w:val="00796DC0"/>
    <w:rsid w:val="007A0699"/>
    <w:rsid w:val="007A2931"/>
    <w:rsid w:val="007A4F5C"/>
    <w:rsid w:val="007A5EF2"/>
    <w:rsid w:val="007A65A1"/>
    <w:rsid w:val="007A67B3"/>
    <w:rsid w:val="007A7DD0"/>
    <w:rsid w:val="007B0D02"/>
    <w:rsid w:val="007B7265"/>
    <w:rsid w:val="007D0C84"/>
    <w:rsid w:val="007D2CBD"/>
    <w:rsid w:val="007D78BE"/>
    <w:rsid w:val="007E19EA"/>
    <w:rsid w:val="007F011D"/>
    <w:rsid w:val="007F018E"/>
    <w:rsid w:val="007F0DF6"/>
    <w:rsid w:val="007F4E1D"/>
    <w:rsid w:val="007F7399"/>
    <w:rsid w:val="00805314"/>
    <w:rsid w:val="008060C1"/>
    <w:rsid w:val="00806CD9"/>
    <w:rsid w:val="008075D9"/>
    <w:rsid w:val="00810203"/>
    <w:rsid w:val="00810E49"/>
    <w:rsid w:val="00814D67"/>
    <w:rsid w:val="008157FD"/>
    <w:rsid w:val="00827D70"/>
    <w:rsid w:val="00844602"/>
    <w:rsid w:val="00845631"/>
    <w:rsid w:val="00847AEF"/>
    <w:rsid w:val="0085307D"/>
    <w:rsid w:val="00856AED"/>
    <w:rsid w:val="00857692"/>
    <w:rsid w:val="00860BBE"/>
    <w:rsid w:val="00861630"/>
    <w:rsid w:val="0087328F"/>
    <w:rsid w:val="00884E8B"/>
    <w:rsid w:val="00891592"/>
    <w:rsid w:val="00893818"/>
    <w:rsid w:val="008957A7"/>
    <w:rsid w:val="008A36C6"/>
    <w:rsid w:val="008A7DF3"/>
    <w:rsid w:val="008B241E"/>
    <w:rsid w:val="008B2C68"/>
    <w:rsid w:val="008B58B0"/>
    <w:rsid w:val="008B6D5F"/>
    <w:rsid w:val="008C2D5F"/>
    <w:rsid w:val="008C590B"/>
    <w:rsid w:val="008D6719"/>
    <w:rsid w:val="008E2C5E"/>
    <w:rsid w:val="008E3D7D"/>
    <w:rsid w:val="00901D7B"/>
    <w:rsid w:val="009108F4"/>
    <w:rsid w:val="00915E06"/>
    <w:rsid w:val="00917605"/>
    <w:rsid w:val="009201D3"/>
    <w:rsid w:val="0092187B"/>
    <w:rsid w:val="00926674"/>
    <w:rsid w:val="00930702"/>
    <w:rsid w:val="00931F93"/>
    <w:rsid w:val="00932F2D"/>
    <w:rsid w:val="00935AAC"/>
    <w:rsid w:val="00946485"/>
    <w:rsid w:val="009469DC"/>
    <w:rsid w:val="00955939"/>
    <w:rsid w:val="00962CD8"/>
    <w:rsid w:val="00977DFE"/>
    <w:rsid w:val="00981311"/>
    <w:rsid w:val="00983211"/>
    <w:rsid w:val="00983FDA"/>
    <w:rsid w:val="00986AEC"/>
    <w:rsid w:val="009915BC"/>
    <w:rsid w:val="0099472D"/>
    <w:rsid w:val="009973C6"/>
    <w:rsid w:val="009B327D"/>
    <w:rsid w:val="009B3E48"/>
    <w:rsid w:val="009B684D"/>
    <w:rsid w:val="009B68FE"/>
    <w:rsid w:val="009C2DDE"/>
    <w:rsid w:val="009C66EF"/>
    <w:rsid w:val="009D7F07"/>
    <w:rsid w:val="009E789F"/>
    <w:rsid w:val="009F2BEB"/>
    <w:rsid w:val="009F36FF"/>
    <w:rsid w:val="00A01BF1"/>
    <w:rsid w:val="00A1040B"/>
    <w:rsid w:val="00A17808"/>
    <w:rsid w:val="00A240C2"/>
    <w:rsid w:val="00A24D31"/>
    <w:rsid w:val="00A30A13"/>
    <w:rsid w:val="00A325B8"/>
    <w:rsid w:val="00A348E7"/>
    <w:rsid w:val="00A34907"/>
    <w:rsid w:val="00A53065"/>
    <w:rsid w:val="00A55C0E"/>
    <w:rsid w:val="00A57D45"/>
    <w:rsid w:val="00A65EE6"/>
    <w:rsid w:val="00A70209"/>
    <w:rsid w:val="00A730D9"/>
    <w:rsid w:val="00A74298"/>
    <w:rsid w:val="00A80386"/>
    <w:rsid w:val="00A80804"/>
    <w:rsid w:val="00A826D4"/>
    <w:rsid w:val="00A859EB"/>
    <w:rsid w:val="00A90A5B"/>
    <w:rsid w:val="00A92DE6"/>
    <w:rsid w:val="00AA013E"/>
    <w:rsid w:val="00AA216F"/>
    <w:rsid w:val="00AA6B6F"/>
    <w:rsid w:val="00AA734A"/>
    <w:rsid w:val="00AB6437"/>
    <w:rsid w:val="00AB71A2"/>
    <w:rsid w:val="00AC02FB"/>
    <w:rsid w:val="00AC4D14"/>
    <w:rsid w:val="00AD145F"/>
    <w:rsid w:val="00AD2178"/>
    <w:rsid w:val="00AD589C"/>
    <w:rsid w:val="00AF2BC8"/>
    <w:rsid w:val="00AF46E9"/>
    <w:rsid w:val="00B0291B"/>
    <w:rsid w:val="00B117EF"/>
    <w:rsid w:val="00B13E49"/>
    <w:rsid w:val="00B15A18"/>
    <w:rsid w:val="00B40679"/>
    <w:rsid w:val="00B505F7"/>
    <w:rsid w:val="00B51EAA"/>
    <w:rsid w:val="00B60EC3"/>
    <w:rsid w:val="00B700AD"/>
    <w:rsid w:val="00B71035"/>
    <w:rsid w:val="00B72A87"/>
    <w:rsid w:val="00B756C4"/>
    <w:rsid w:val="00B75B97"/>
    <w:rsid w:val="00B83C02"/>
    <w:rsid w:val="00B87ED1"/>
    <w:rsid w:val="00BA1D89"/>
    <w:rsid w:val="00BC2D12"/>
    <w:rsid w:val="00BC3B52"/>
    <w:rsid w:val="00BC3EEA"/>
    <w:rsid w:val="00BC7A6E"/>
    <w:rsid w:val="00BD5C52"/>
    <w:rsid w:val="00BE1067"/>
    <w:rsid w:val="00BE1455"/>
    <w:rsid w:val="00BE2514"/>
    <w:rsid w:val="00BF059D"/>
    <w:rsid w:val="00BF274E"/>
    <w:rsid w:val="00C00383"/>
    <w:rsid w:val="00C005B1"/>
    <w:rsid w:val="00C06C5F"/>
    <w:rsid w:val="00C10461"/>
    <w:rsid w:val="00C22187"/>
    <w:rsid w:val="00C26006"/>
    <w:rsid w:val="00C406E2"/>
    <w:rsid w:val="00C414C6"/>
    <w:rsid w:val="00C42005"/>
    <w:rsid w:val="00C45625"/>
    <w:rsid w:val="00C608C2"/>
    <w:rsid w:val="00C61587"/>
    <w:rsid w:val="00C70990"/>
    <w:rsid w:val="00C72E0B"/>
    <w:rsid w:val="00C73F86"/>
    <w:rsid w:val="00CA51E2"/>
    <w:rsid w:val="00CB1486"/>
    <w:rsid w:val="00CB2DE9"/>
    <w:rsid w:val="00CC1F6C"/>
    <w:rsid w:val="00CD1B37"/>
    <w:rsid w:val="00CD6157"/>
    <w:rsid w:val="00CE01AC"/>
    <w:rsid w:val="00CE0801"/>
    <w:rsid w:val="00CE7568"/>
    <w:rsid w:val="00CF54CE"/>
    <w:rsid w:val="00D070AA"/>
    <w:rsid w:val="00D07AEB"/>
    <w:rsid w:val="00D16AB5"/>
    <w:rsid w:val="00D20007"/>
    <w:rsid w:val="00D2496B"/>
    <w:rsid w:val="00D26E6B"/>
    <w:rsid w:val="00D275EB"/>
    <w:rsid w:val="00D31021"/>
    <w:rsid w:val="00D43C5A"/>
    <w:rsid w:val="00D50E3A"/>
    <w:rsid w:val="00D76914"/>
    <w:rsid w:val="00D772DE"/>
    <w:rsid w:val="00D80C07"/>
    <w:rsid w:val="00D815BF"/>
    <w:rsid w:val="00D82098"/>
    <w:rsid w:val="00D86CC8"/>
    <w:rsid w:val="00D90202"/>
    <w:rsid w:val="00D973A7"/>
    <w:rsid w:val="00DA3B76"/>
    <w:rsid w:val="00DA5B26"/>
    <w:rsid w:val="00DD1899"/>
    <w:rsid w:val="00DD7696"/>
    <w:rsid w:val="00DD777A"/>
    <w:rsid w:val="00DE183F"/>
    <w:rsid w:val="00DE35C7"/>
    <w:rsid w:val="00DF100F"/>
    <w:rsid w:val="00E04DA3"/>
    <w:rsid w:val="00E11404"/>
    <w:rsid w:val="00E148AE"/>
    <w:rsid w:val="00E1777A"/>
    <w:rsid w:val="00E233A0"/>
    <w:rsid w:val="00E2591A"/>
    <w:rsid w:val="00E2757D"/>
    <w:rsid w:val="00E27A82"/>
    <w:rsid w:val="00E369E4"/>
    <w:rsid w:val="00E40430"/>
    <w:rsid w:val="00E53337"/>
    <w:rsid w:val="00E55BD5"/>
    <w:rsid w:val="00E572A0"/>
    <w:rsid w:val="00E63C19"/>
    <w:rsid w:val="00E64E60"/>
    <w:rsid w:val="00E66BE0"/>
    <w:rsid w:val="00E70C63"/>
    <w:rsid w:val="00E720FE"/>
    <w:rsid w:val="00E7297D"/>
    <w:rsid w:val="00E73707"/>
    <w:rsid w:val="00E7609C"/>
    <w:rsid w:val="00E806B6"/>
    <w:rsid w:val="00E8218F"/>
    <w:rsid w:val="00E82C0A"/>
    <w:rsid w:val="00E84442"/>
    <w:rsid w:val="00E94587"/>
    <w:rsid w:val="00E9585D"/>
    <w:rsid w:val="00EA326A"/>
    <w:rsid w:val="00EA5595"/>
    <w:rsid w:val="00EB2428"/>
    <w:rsid w:val="00EC0B1B"/>
    <w:rsid w:val="00EC554C"/>
    <w:rsid w:val="00EC5E95"/>
    <w:rsid w:val="00ED1AEB"/>
    <w:rsid w:val="00EE2990"/>
    <w:rsid w:val="00EE3194"/>
    <w:rsid w:val="00EE32C5"/>
    <w:rsid w:val="00EE5A50"/>
    <w:rsid w:val="00F002A1"/>
    <w:rsid w:val="00F02054"/>
    <w:rsid w:val="00F0553A"/>
    <w:rsid w:val="00F10382"/>
    <w:rsid w:val="00F106DC"/>
    <w:rsid w:val="00F10926"/>
    <w:rsid w:val="00F17306"/>
    <w:rsid w:val="00F1738C"/>
    <w:rsid w:val="00F261CF"/>
    <w:rsid w:val="00F268CB"/>
    <w:rsid w:val="00F31AB0"/>
    <w:rsid w:val="00F40079"/>
    <w:rsid w:val="00F40818"/>
    <w:rsid w:val="00F41734"/>
    <w:rsid w:val="00F43665"/>
    <w:rsid w:val="00F51F56"/>
    <w:rsid w:val="00F538D0"/>
    <w:rsid w:val="00F53B2D"/>
    <w:rsid w:val="00F54EA8"/>
    <w:rsid w:val="00F63761"/>
    <w:rsid w:val="00F67696"/>
    <w:rsid w:val="00F72A0D"/>
    <w:rsid w:val="00F72AA3"/>
    <w:rsid w:val="00F772A2"/>
    <w:rsid w:val="00F83193"/>
    <w:rsid w:val="00F847CC"/>
    <w:rsid w:val="00F91EF8"/>
    <w:rsid w:val="00FA5EB1"/>
    <w:rsid w:val="00FA6C02"/>
    <w:rsid w:val="00FC70CB"/>
    <w:rsid w:val="00FC7F54"/>
    <w:rsid w:val="00FD2640"/>
    <w:rsid w:val="00FD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74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214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7214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214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214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7214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7214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D7214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D7214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D7214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14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214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D7214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D7214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7214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5D7214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7214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D72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214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D7214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214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5D7214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5D7214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5D7214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5D72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214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D7214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7214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D7214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D7214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D7214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D7214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5D7214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5D7214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14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sid w:val="005D7214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5D7214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5D7214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5D7214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5D7214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5D7214"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5D721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D7214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5D7214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D7214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sid w:val="005D7214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5D7214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5D7214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5D721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unhideWhenUsed/>
    <w:qFormat/>
    <w:rsid w:val="005D7214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rsid w:val="005D721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D721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D721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D721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D721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D721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D721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D721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5D7214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D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3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C5A"/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jsontag">
    <w:name w:val="jsontag"/>
    <w:basedOn w:val="DefaultParagraphFont"/>
    <w:rsid w:val="00B15A18"/>
  </w:style>
  <w:style w:type="character" w:customStyle="1" w:styleId="jsonname">
    <w:name w:val="jsonname"/>
    <w:basedOn w:val="DefaultParagraphFont"/>
    <w:rsid w:val="00B15A18"/>
  </w:style>
  <w:style w:type="character" w:customStyle="1" w:styleId="jsonnumber">
    <w:name w:val="jsonnumber"/>
    <w:basedOn w:val="DefaultParagraphFont"/>
    <w:rsid w:val="00B15A18"/>
  </w:style>
  <w:style w:type="character" w:customStyle="1" w:styleId="jsonstring">
    <w:name w:val="jsonstring"/>
    <w:basedOn w:val="DefaultParagraphFont"/>
    <w:rsid w:val="00B15A18"/>
  </w:style>
  <w:style w:type="character" w:customStyle="1" w:styleId="jsonnull">
    <w:name w:val="jsonnull"/>
    <w:basedOn w:val="DefaultParagraphFont"/>
    <w:rsid w:val="00315F16"/>
  </w:style>
  <w:style w:type="character" w:customStyle="1" w:styleId="key-name">
    <w:name w:val="key-name"/>
    <w:basedOn w:val="DefaultParagraphFont"/>
    <w:rsid w:val="00F67696"/>
  </w:style>
  <w:style w:type="character" w:customStyle="1" w:styleId="apple-converted-space">
    <w:name w:val="apple-converted-space"/>
    <w:basedOn w:val="DefaultParagraphFont"/>
    <w:rsid w:val="00F67696"/>
  </w:style>
  <w:style w:type="character" w:customStyle="1" w:styleId="numeric">
    <w:name w:val="numeric"/>
    <w:basedOn w:val="DefaultParagraphFont"/>
    <w:rsid w:val="00F67696"/>
  </w:style>
  <w:style w:type="character" w:customStyle="1" w:styleId="punctuation">
    <w:name w:val="punctuation"/>
    <w:basedOn w:val="DefaultParagraphFont"/>
    <w:rsid w:val="00F67696"/>
  </w:style>
  <w:style w:type="character" w:customStyle="1" w:styleId="stringvalue">
    <w:name w:val="stringvalue"/>
    <w:basedOn w:val="DefaultParagraphFont"/>
    <w:rsid w:val="00F67696"/>
  </w:style>
  <w:style w:type="character" w:customStyle="1" w:styleId="array-key-number">
    <w:name w:val="array-key-number"/>
    <w:basedOn w:val="DefaultParagraphFont"/>
    <w:rsid w:val="00F67696"/>
  </w:style>
  <w:style w:type="character" w:customStyle="1" w:styleId="nullvalue">
    <w:name w:val="nullvalue"/>
    <w:basedOn w:val="DefaultParagraphFont"/>
    <w:rsid w:val="00F67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44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855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18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56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63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65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3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75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84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76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633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17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28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387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06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20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955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991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31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883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064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73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13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042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893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147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845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285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320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9613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4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1046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517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03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2069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204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7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577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9227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171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103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338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70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959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5041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087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560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65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642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531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377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5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68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764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09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59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712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83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299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992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51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20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122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382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52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389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53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4690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836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10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87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40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27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9999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79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55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480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218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319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802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97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0987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935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392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2816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66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039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364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19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48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757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604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298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684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732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7453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50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533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022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77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140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94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427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42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12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657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560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464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3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57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7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524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617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367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408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32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930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00334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924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6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26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01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782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localhost/bedApp/V1.0/facultyProfile/get" TargetMode="External"/><Relationship Id="rId18" Type="http://schemas.openxmlformats.org/officeDocument/2006/relationships/hyperlink" Target="http://bedapp.whyceeyes.com/V1.0/login/studen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://localhost/bedApp/V1.0/login/student" TargetMode="External"/><Relationship Id="rId17" Type="http://schemas.openxmlformats.org/officeDocument/2006/relationships/hyperlink" Target="http://localhost/bedApp/V1.0/academic/syllabu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bedApp/V1.0/pcp/chang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localhost/bedApp/V1.0/studentProfile/update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localhost/bedApp/V1.0/facultyProfile/update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4B5161D7-E70C-4855-917C-D495237E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1200</TotalTime>
  <Pages>27</Pages>
  <Words>3399</Words>
  <Characters>19377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V1.0</vt:lpstr>
    </vt:vector>
  </TitlesOfParts>
  <Company>whyceeyes.com</Company>
  <LinksUpToDate>false</LinksUpToDate>
  <CharactersWithSpaces>22731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V1.0</dc:title>
  <dc:subject>API doc</dc:subject>
  <dc:creator>Gunabalan.S</dc:creator>
  <cp:lastModifiedBy>YCS01</cp:lastModifiedBy>
  <cp:revision>70</cp:revision>
  <cp:lastPrinted>2017-02-01T18:41:00Z</cp:lastPrinted>
  <dcterms:created xsi:type="dcterms:W3CDTF">2017-05-30T09:39:00Z</dcterms:created>
  <dcterms:modified xsi:type="dcterms:W3CDTF">2017-07-02T13:42:00Z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